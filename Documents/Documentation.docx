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B78E7" w14:textId="7A134DCB" w:rsidR="00F30715" w:rsidRPr="004D4463" w:rsidRDefault="00CD3859" w:rsidP="00666340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417A694" wp14:editId="7E89774F">
            <wp:extent cx="3174521" cy="3864273"/>
            <wp:effectExtent l="0" t="0" r="6985" b="3175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960" cy="390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F4923" w14:textId="560E4DE9" w:rsidR="00F30715" w:rsidRPr="004D4463" w:rsidRDefault="00F30715" w:rsidP="00F30715">
      <w:pPr>
        <w:jc w:val="right"/>
        <w:rPr>
          <w:rFonts w:ascii="Times New Roman" w:hAnsi="Times New Roman" w:cs="Times New Roman"/>
          <w:sz w:val="40"/>
          <w:szCs w:val="40"/>
          <w:lang w:val="en-US"/>
        </w:rPr>
      </w:pPr>
      <w:r w:rsidRPr="004D4463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38784" behindDoc="0" locked="0" layoutInCell="1" allowOverlap="1" wp14:anchorId="655B55EB" wp14:editId="2C6C3027">
            <wp:simplePos x="0" y="0"/>
            <wp:positionH relativeFrom="rightMargin">
              <wp:align>left</wp:align>
            </wp:positionH>
            <wp:positionV relativeFrom="paragraph">
              <wp:posOffset>279616</wp:posOffset>
            </wp:positionV>
            <wp:extent cx="526473" cy="525145"/>
            <wp:effectExtent l="0" t="0" r="6985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-new-2-1200x600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32" t="-1" r="35896" b="35605"/>
                    <a:stretch/>
                  </pic:blipFill>
                  <pic:spPr bwMode="auto">
                    <a:xfrm>
                      <a:off x="0" y="0"/>
                      <a:ext cx="526473" cy="525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267FD6" w14:textId="475DC36D" w:rsidR="00F30715" w:rsidRPr="004D4463" w:rsidRDefault="00F30715" w:rsidP="00F30715">
      <w:pPr>
        <w:jc w:val="right"/>
        <w:rPr>
          <w:rFonts w:ascii="Times New Roman" w:hAnsi="Times New Roman" w:cs="Times New Roman"/>
          <w:sz w:val="40"/>
          <w:szCs w:val="40"/>
        </w:rPr>
      </w:pPr>
      <w:r w:rsidRPr="004D4463">
        <w:rPr>
          <w:rFonts w:ascii="Times New Roman" w:hAnsi="Times New Roman" w:cs="Times New Roman"/>
          <w:sz w:val="40"/>
          <w:szCs w:val="40"/>
        </w:rPr>
        <w:t>ПГКПИ</w:t>
      </w:r>
    </w:p>
    <w:p w14:paraId="72FA6433" w14:textId="5E64A632" w:rsidR="00F30715" w:rsidRPr="004D4463" w:rsidRDefault="004D4463" w:rsidP="004D4463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  <w:lang w:val="en-US"/>
        </w:rPr>
        <w:t>Team</w:t>
      </w:r>
      <w:r w:rsidR="00F30715" w:rsidRPr="004D4463">
        <w:rPr>
          <w:rFonts w:ascii="Times New Roman" w:hAnsi="Times New Roman" w:cs="Times New Roman"/>
          <w:sz w:val="52"/>
          <w:szCs w:val="52"/>
        </w:rPr>
        <w:t>:</w:t>
      </w:r>
      <w:r w:rsidR="00F30715" w:rsidRPr="004D4463">
        <w:rPr>
          <w:rFonts w:ascii="Times New Roman" w:hAnsi="Times New Roman" w:cs="Times New Roman"/>
          <w:noProof/>
          <w:sz w:val="36"/>
          <w:szCs w:val="36"/>
        </w:rPr>
        <w:t xml:space="preserve"> </w:t>
      </w:r>
    </w:p>
    <w:p w14:paraId="456BA2B9" w14:textId="0E204D25" w:rsidR="00F30715" w:rsidRPr="004D4463" w:rsidRDefault="004D4463" w:rsidP="00F307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4463">
        <w:rPr>
          <w:rFonts w:ascii="Times New Roman" w:hAnsi="Times New Roman" w:cs="Times New Roman"/>
          <w:sz w:val="24"/>
          <w:szCs w:val="24"/>
        </w:rPr>
        <w:t>Максимилиян Димов -</w:t>
      </w:r>
      <w:r w:rsidR="00F30715" w:rsidRPr="004D4463">
        <w:rPr>
          <w:rFonts w:ascii="Times New Roman" w:hAnsi="Times New Roman" w:cs="Times New Roman"/>
          <w:sz w:val="24"/>
          <w:szCs w:val="24"/>
        </w:rPr>
        <w:t xml:space="preserve"> (</w:t>
      </w:r>
      <w:r w:rsidR="002C3AC7" w:rsidRPr="004D4463">
        <w:rPr>
          <w:rFonts w:ascii="Times New Roman" w:hAnsi="Times New Roman" w:cs="Times New Roman"/>
          <w:b/>
          <w:bCs/>
          <w:sz w:val="24"/>
          <w:szCs w:val="24"/>
          <w:lang w:val="en-US"/>
        </w:rPr>
        <w:t>Scrum</w:t>
      </w:r>
      <w:r w:rsidR="002C3AC7" w:rsidRPr="004D44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C3AC7" w:rsidRPr="004D4463">
        <w:rPr>
          <w:rFonts w:ascii="Times New Roman" w:hAnsi="Times New Roman" w:cs="Times New Roman"/>
          <w:b/>
          <w:bCs/>
          <w:sz w:val="24"/>
          <w:szCs w:val="24"/>
          <w:lang w:val="en-US"/>
        </w:rPr>
        <w:t>Trainer</w:t>
      </w:r>
      <w:r w:rsidR="00F30715" w:rsidRPr="004D4463">
        <w:rPr>
          <w:rFonts w:ascii="Times New Roman" w:hAnsi="Times New Roman" w:cs="Times New Roman"/>
          <w:sz w:val="24"/>
          <w:szCs w:val="24"/>
        </w:rPr>
        <w:t>)</w:t>
      </w:r>
      <w:r w:rsidRPr="004D4463">
        <w:rPr>
          <w:rFonts w:ascii="Times New Roman" w:hAnsi="Times New Roman" w:cs="Times New Roman"/>
          <w:sz w:val="24"/>
          <w:szCs w:val="24"/>
        </w:rPr>
        <w:t xml:space="preserve"> -</w:t>
      </w:r>
      <w:r w:rsidR="00F30715" w:rsidRPr="004D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463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MKDimov</w:t>
      </w:r>
      <w:proofErr w:type="spellEnd"/>
      <w:r w:rsidRPr="004D446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19@</w:t>
      </w:r>
      <w:r w:rsidR="00F30715" w:rsidRPr="004D446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codingburgas.bg</w:t>
      </w:r>
      <w:r w:rsidR="00F30715" w:rsidRPr="004D44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D255A6" w14:textId="6FA263D9" w:rsidR="002169E9" w:rsidRPr="004D4463" w:rsidRDefault="004D4463" w:rsidP="00F307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4463">
        <w:rPr>
          <w:rFonts w:ascii="Times New Roman" w:hAnsi="Times New Roman" w:cs="Times New Roman"/>
          <w:sz w:val="24"/>
          <w:szCs w:val="24"/>
        </w:rPr>
        <w:t>Мария Илчева</w:t>
      </w:r>
      <w:r w:rsidR="002169E9" w:rsidRPr="004D44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2169E9" w:rsidRPr="004D4463">
        <w:rPr>
          <w:rFonts w:ascii="Times New Roman" w:hAnsi="Times New Roman" w:cs="Times New Roman"/>
          <w:sz w:val="24"/>
          <w:szCs w:val="24"/>
        </w:rPr>
        <w:t>(</w:t>
      </w:r>
      <w:r w:rsidR="002169E9" w:rsidRPr="004D4463">
        <w:rPr>
          <w:rFonts w:ascii="Times New Roman" w:hAnsi="Times New Roman" w:cs="Times New Roman"/>
          <w:b/>
          <w:bCs/>
          <w:sz w:val="24"/>
          <w:szCs w:val="24"/>
          <w:lang w:val="en-US"/>
        </w:rPr>
        <w:t>Front End</w:t>
      </w:r>
      <w:r w:rsidR="002169E9" w:rsidRPr="004D4463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4D4463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MZIlcheva19</w:t>
      </w:r>
      <w:r w:rsidR="002169E9" w:rsidRPr="004D4463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@codingburgas.bg</w:t>
      </w:r>
    </w:p>
    <w:p w14:paraId="4A08908A" w14:textId="0BC0C6F3" w:rsidR="00F30715" w:rsidRPr="004D4463" w:rsidRDefault="004D4463" w:rsidP="00F30715">
      <w:pPr>
        <w:spacing w:line="276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4D4463">
        <w:rPr>
          <w:rFonts w:ascii="Times New Roman" w:hAnsi="Times New Roman" w:cs="Times New Roman"/>
          <w:sz w:val="24"/>
          <w:szCs w:val="24"/>
        </w:rPr>
        <w:t xml:space="preserve">Мирена </w:t>
      </w:r>
      <w:proofErr w:type="spellStart"/>
      <w:r w:rsidRPr="004D4463">
        <w:rPr>
          <w:rFonts w:ascii="Times New Roman" w:hAnsi="Times New Roman" w:cs="Times New Roman"/>
          <w:sz w:val="24"/>
          <w:szCs w:val="24"/>
        </w:rPr>
        <w:t>Джебарова</w:t>
      </w:r>
      <w:proofErr w:type="spellEnd"/>
      <w:r w:rsidRPr="004D4463">
        <w:rPr>
          <w:rFonts w:ascii="Times New Roman" w:hAnsi="Times New Roman" w:cs="Times New Roman"/>
          <w:sz w:val="24"/>
          <w:szCs w:val="24"/>
        </w:rPr>
        <w:t xml:space="preserve"> -</w:t>
      </w:r>
      <w:r w:rsidR="002C3AC7" w:rsidRPr="004D4463">
        <w:rPr>
          <w:rFonts w:ascii="Times New Roman" w:hAnsi="Times New Roman" w:cs="Times New Roman"/>
          <w:sz w:val="24"/>
          <w:szCs w:val="24"/>
        </w:rPr>
        <w:t xml:space="preserve"> </w:t>
      </w:r>
      <w:r w:rsidR="00F30715" w:rsidRPr="004D4463">
        <w:rPr>
          <w:rFonts w:ascii="Times New Roman" w:hAnsi="Times New Roman" w:cs="Times New Roman"/>
          <w:sz w:val="24"/>
          <w:szCs w:val="24"/>
        </w:rPr>
        <w:t>(</w:t>
      </w:r>
      <w:r w:rsidR="002C3AC7" w:rsidRPr="004D4463">
        <w:rPr>
          <w:rFonts w:ascii="Times New Roman" w:hAnsi="Times New Roman" w:cs="Times New Roman"/>
          <w:b/>
          <w:bCs/>
          <w:sz w:val="24"/>
          <w:szCs w:val="24"/>
          <w:lang w:val="en-US"/>
        </w:rPr>
        <w:t>Back</w:t>
      </w:r>
      <w:r w:rsidR="002C3AC7" w:rsidRPr="004D44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C3AC7" w:rsidRPr="004D4463">
        <w:rPr>
          <w:rFonts w:ascii="Times New Roman" w:hAnsi="Times New Roman" w:cs="Times New Roman"/>
          <w:b/>
          <w:bCs/>
          <w:sz w:val="24"/>
          <w:szCs w:val="24"/>
          <w:lang w:val="en-US"/>
        </w:rPr>
        <w:t>End</w:t>
      </w:r>
      <w:r w:rsidR="00F30715" w:rsidRPr="004D4463">
        <w:rPr>
          <w:rFonts w:ascii="Times New Roman" w:hAnsi="Times New Roman" w:cs="Times New Roman"/>
          <w:sz w:val="24"/>
          <w:szCs w:val="24"/>
        </w:rPr>
        <w:t>)</w:t>
      </w:r>
      <w:r w:rsidRPr="004D4463">
        <w:rPr>
          <w:rFonts w:ascii="Times New Roman" w:hAnsi="Times New Roman" w:cs="Times New Roman"/>
          <w:sz w:val="24"/>
          <w:szCs w:val="24"/>
        </w:rPr>
        <w:t xml:space="preserve"> -</w:t>
      </w:r>
      <w:r w:rsidR="002C3AC7" w:rsidRPr="004D446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D4463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MSDzhebarova</w:t>
      </w:r>
      <w:proofErr w:type="spellEnd"/>
      <w:r w:rsidRPr="004D446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19</w:t>
      </w:r>
      <w:r w:rsidR="002C3AC7" w:rsidRPr="004D446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@</w:t>
      </w:r>
      <w:proofErr w:type="spellStart"/>
      <w:r w:rsidR="002C3AC7" w:rsidRPr="004D4463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codingburgas</w:t>
      </w:r>
      <w:proofErr w:type="spellEnd"/>
      <w:r w:rsidR="002C3AC7" w:rsidRPr="004D446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proofErr w:type="spellStart"/>
      <w:r w:rsidR="00F30715" w:rsidRPr="004D4463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bg</w:t>
      </w:r>
      <w:proofErr w:type="spellEnd"/>
      <w:r w:rsidR="00F30715" w:rsidRPr="004D446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</w:p>
    <w:p w14:paraId="086C20D6" w14:textId="0BCD68D1" w:rsidR="00666340" w:rsidRPr="004D4463" w:rsidRDefault="004D4463" w:rsidP="004D4463">
      <w:pPr>
        <w:spacing w:line="276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4D4463">
        <w:rPr>
          <w:rFonts w:ascii="Times New Roman" w:hAnsi="Times New Roman" w:cs="Times New Roman"/>
          <w:sz w:val="24"/>
          <w:szCs w:val="24"/>
        </w:rPr>
        <w:t>Ивайло Радев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Pr="004D4463">
        <w:rPr>
          <w:rFonts w:ascii="Times New Roman" w:hAnsi="Times New Roman" w:cs="Times New Roman"/>
          <w:sz w:val="24"/>
          <w:szCs w:val="24"/>
        </w:rPr>
        <w:t xml:space="preserve"> </w:t>
      </w:r>
      <w:r w:rsidR="00666340" w:rsidRPr="004D4463">
        <w:rPr>
          <w:rFonts w:ascii="Times New Roman" w:hAnsi="Times New Roman" w:cs="Times New Roman"/>
          <w:sz w:val="24"/>
          <w:szCs w:val="24"/>
        </w:rPr>
        <w:t>(</w:t>
      </w:r>
      <w:r w:rsidRPr="004D4463">
        <w:rPr>
          <w:rFonts w:ascii="Times New Roman" w:hAnsi="Times New Roman" w:cs="Times New Roman"/>
          <w:b/>
          <w:bCs/>
          <w:sz w:val="24"/>
          <w:szCs w:val="24"/>
          <w:lang w:val="en-US"/>
        </w:rPr>
        <w:t>Designer</w:t>
      </w:r>
      <w:r w:rsidR="00666340" w:rsidRPr="004D446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="00666340" w:rsidRPr="004D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463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IMRadev</w:t>
      </w:r>
      <w:proofErr w:type="spellEnd"/>
      <w:r w:rsidR="00666340" w:rsidRPr="004D446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19@codingburgas.bg </w:t>
      </w:r>
    </w:p>
    <w:p w14:paraId="1D82861D" w14:textId="6CA39ACD" w:rsidR="00F30715" w:rsidRPr="004D4463" w:rsidRDefault="00F30715" w:rsidP="00F30715">
      <w:pPr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5B769BB0" w14:textId="703F9A75" w:rsidR="002C3AC7" w:rsidRPr="004D4463" w:rsidRDefault="002C3AC7" w:rsidP="00F30715">
      <w:pPr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53156D71" w14:textId="78147A77" w:rsidR="002C3AC7" w:rsidRPr="004D4463" w:rsidRDefault="002C3AC7" w:rsidP="00F30715">
      <w:pPr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33C5C74E" w14:textId="51AD20DA" w:rsidR="002C3AC7" w:rsidRDefault="002C3AC7" w:rsidP="00F30715">
      <w:pPr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79D23A29" w14:textId="78B255F4" w:rsidR="004D4463" w:rsidRDefault="004D4463" w:rsidP="00F30715">
      <w:pPr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6C98681A" w14:textId="2DDE8E08" w:rsidR="004D4463" w:rsidRDefault="004D4463" w:rsidP="00F30715">
      <w:pPr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4DFB81A0" w14:textId="44A8C438" w:rsidR="004D4463" w:rsidRDefault="004D4463" w:rsidP="00F30715">
      <w:pPr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197C842B" w14:textId="77777777" w:rsidR="004D4463" w:rsidRPr="004D4463" w:rsidRDefault="004D4463" w:rsidP="00F30715">
      <w:pPr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69B79B96" w14:textId="77777777" w:rsidR="00C8716A" w:rsidRPr="004D4463" w:rsidRDefault="00C8716A" w:rsidP="00F30715">
      <w:pPr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708F3DF2" w14:textId="4F0A9F27" w:rsidR="00C8716A" w:rsidRPr="004D4463" w:rsidRDefault="002169E9" w:rsidP="00416E8D">
      <w:pPr>
        <w:pStyle w:val="1"/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  <w:bookmarkStart w:id="0" w:name="_Toc69481157"/>
      <w:r w:rsidRPr="004D4463">
        <w:rPr>
          <w:rFonts w:ascii="Times New Roman" w:hAnsi="Times New Roman" w:cs="Times New Roman"/>
          <w:b/>
          <w:bCs/>
          <w:color w:val="000000" w:themeColor="text1"/>
          <w:sz w:val="52"/>
          <w:szCs w:val="52"/>
          <w:lang w:val="en-US"/>
        </w:rPr>
        <w:t>Content</w:t>
      </w:r>
      <w:r w:rsidR="00C8716A" w:rsidRPr="004D4463">
        <w:rPr>
          <w:rFonts w:ascii="Times New Roman" w:hAnsi="Times New Roman" w:cs="Times New Roman"/>
          <w:color w:val="000000" w:themeColor="text1"/>
          <w:sz w:val="48"/>
          <w:szCs w:val="48"/>
        </w:rPr>
        <w:t>:</w:t>
      </w:r>
      <w:bookmarkEnd w:id="0"/>
    </w:p>
    <w:p w14:paraId="2CC9FA58" w14:textId="48959CA3" w:rsidR="00C8716A" w:rsidRPr="004D4463" w:rsidRDefault="00C8716A">
      <w:pPr>
        <w:pStyle w:val="31"/>
        <w:ind w:left="446"/>
        <w:rPr>
          <w:rFonts w:ascii="Times New Roman" w:hAnsi="Times New Roman"/>
          <w:sz w:val="28"/>
          <w:szCs w:val="28"/>
        </w:rPr>
      </w:pPr>
    </w:p>
    <w:sdt>
      <w:sdtPr>
        <w:rPr>
          <w:rFonts w:ascii="Times New Roman" w:eastAsiaTheme="minorHAnsi" w:hAnsi="Times New Roman" w:cstheme="minorBidi"/>
          <w:sz w:val="40"/>
          <w:szCs w:val="40"/>
          <w:lang w:val="bg-BG"/>
        </w:rPr>
        <w:id w:val="-126635613"/>
        <w:docPartObj>
          <w:docPartGallery w:val="Table of Contents"/>
          <w:docPartUnique/>
        </w:docPartObj>
      </w:sdtPr>
      <w:sdtEndPr>
        <w:rPr>
          <w:b/>
          <w:bCs/>
          <w:noProof/>
          <w:sz w:val="48"/>
          <w:szCs w:val="48"/>
        </w:rPr>
      </w:sdtEndPr>
      <w:sdtContent>
        <w:p w14:paraId="04BB4A46" w14:textId="7E6C8892" w:rsidR="00DE5C66" w:rsidRDefault="008C5928">
          <w:pPr>
            <w:pStyle w:val="11"/>
            <w:tabs>
              <w:tab w:val="right" w:leader="dot" w:pos="9062"/>
            </w:tabs>
            <w:rPr>
              <w:rFonts w:cstheme="minorBidi"/>
              <w:noProof/>
            </w:rPr>
          </w:pPr>
          <w:r w:rsidRPr="004D4463">
            <w:rPr>
              <w:rFonts w:ascii="Times New Roman" w:eastAsiaTheme="minorHAnsi" w:hAnsi="Times New Roman"/>
              <w:sz w:val="52"/>
              <w:szCs w:val="52"/>
            </w:rPr>
            <w:fldChar w:fldCharType="begin"/>
          </w:r>
          <w:r w:rsidRPr="004D4463">
            <w:rPr>
              <w:rFonts w:ascii="Times New Roman" w:eastAsiaTheme="minorHAnsi" w:hAnsi="Times New Roman"/>
              <w:sz w:val="52"/>
              <w:szCs w:val="52"/>
            </w:rPr>
            <w:instrText xml:space="preserve"> TOC \o "1-3" \h \z \u </w:instrText>
          </w:r>
          <w:r w:rsidRPr="004D4463">
            <w:rPr>
              <w:rFonts w:ascii="Times New Roman" w:eastAsiaTheme="minorHAnsi" w:hAnsi="Times New Roman"/>
              <w:sz w:val="52"/>
              <w:szCs w:val="52"/>
            </w:rPr>
            <w:fldChar w:fldCharType="separate"/>
          </w:r>
          <w:hyperlink w:anchor="_Toc69481157" w:history="1">
            <w:r w:rsidR="00DE5C66" w:rsidRPr="009079E7">
              <w:rPr>
                <w:rStyle w:val="a4"/>
                <w:rFonts w:ascii="Times New Roman" w:hAnsi="Times New Roman"/>
                <w:b/>
                <w:bCs/>
                <w:noProof/>
              </w:rPr>
              <w:t>Content</w:t>
            </w:r>
            <w:r w:rsidR="00DE5C66" w:rsidRPr="009079E7">
              <w:rPr>
                <w:rStyle w:val="a4"/>
                <w:rFonts w:ascii="Times New Roman" w:hAnsi="Times New Roman"/>
                <w:noProof/>
              </w:rPr>
              <w:t>:</w:t>
            </w:r>
            <w:r w:rsidR="00DE5C66">
              <w:rPr>
                <w:noProof/>
                <w:webHidden/>
              </w:rPr>
              <w:tab/>
            </w:r>
            <w:r w:rsidR="00DE5C66">
              <w:rPr>
                <w:noProof/>
                <w:webHidden/>
              </w:rPr>
              <w:fldChar w:fldCharType="begin"/>
            </w:r>
            <w:r w:rsidR="00DE5C66">
              <w:rPr>
                <w:noProof/>
                <w:webHidden/>
              </w:rPr>
              <w:instrText xml:space="preserve"> PAGEREF _Toc69481157 \h </w:instrText>
            </w:r>
            <w:r w:rsidR="00DE5C66">
              <w:rPr>
                <w:noProof/>
                <w:webHidden/>
              </w:rPr>
            </w:r>
            <w:r w:rsidR="00DE5C66">
              <w:rPr>
                <w:noProof/>
                <w:webHidden/>
              </w:rPr>
              <w:fldChar w:fldCharType="separate"/>
            </w:r>
            <w:r w:rsidR="00DE5C66">
              <w:rPr>
                <w:noProof/>
                <w:webHidden/>
              </w:rPr>
              <w:t>2</w:t>
            </w:r>
            <w:r w:rsidR="00DE5C66">
              <w:rPr>
                <w:noProof/>
                <w:webHidden/>
              </w:rPr>
              <w:fldChar w:fldCharType="end"/>
            </w:r>
          </w:hyperlink>
        </w:p>
        <w:p w14:paraId="201D1FF2" w14:textId="5EE2243D" w:rsidR="00DE5C66" w:rsidRDefault="00DE5C66">
          <w:pPr>
            <w:pStyle w:val="2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9481158" w:history="1">
            <w:r w:rsidRPr="009079E7">
              <w:rPr>
                <w:rStyle w:val="a4"/>
                <w:rFonts w:ascii="Times New Roman" w:hAnsi="Times New Roman"/>
                <w:b/>
                <w:bCs/>
                <w:noProof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_Toc69481158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F4974" w14:textId="23A5D8CF" w:rsidR="00DE5C66" w:rsidRDefault="00DE5C66">
          <w:pPr>
            <w:pStyle w:val="31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69481159" w:history="1">
            <w:r w:rsidRPr="009079E7">
              <w:rPr>
                <w:rStyle w:val="a4"/>
                <w:rFonts w:ascii="Times New Roman" w:hAnsi="Times New Roman"/>
                <w:b/>
                <w:bCs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9079E7">
              <w:rPr>
                <w:rStyle w:val="a4"/>
                <w:rFonts w:ascii="Times New Roman" w:hAnsi="Times New Roman"/>
                <w:b/>
                <w:bCs/>
                <w:noProof/>
              </w:rPr>
              <w:t>Scrum Trainer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_Toc69481159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1A602" w14:textId="70B9E100" w:rsidR="00DE5C66" w:rsidRDefault="00DE5C66">
          <w:pPr>
            <w:pStyle w:val="31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69481160" w:history="1">
            <w:r w:rsidRPr="009079E7">
              <w:rPr>
                <w:rStyle w:val="a4"/>
                <w:rFonts w:ascii="Times New Roman" w:hAnsi="Times New Roman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9079E7">
              <w:rPr>
                <w:rStyle w:val="a4"/>
                <w:rFonts w:ascii="Times New Roman" w:hAnsi="Times New Roman"/>
                <w:b/>
                <w:bCs/>
                <w:noProof/>
              </w:rPr>
              <w:t>Front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_Toc69481160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A5D69" w14:textId="561C4C31" w:rsidR="00DE5C66" w:rsidRDefault="00DE5C66">
          <w:pPr>
            <w:pStyle w:val="31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69481161" w:history="1">
            <w:r w:rsidRPr="009079E7">
              <w:rPr>
                <w:rStyle w:val="a4"/>
                <w:rFonts w:ascii="Times New Roman" w:hAnsi="Times New Roman"/>
                <w:b/>
                <w:bCs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9079E7">
              <w:rPr>
                <w:rStyle w:val="a4"/>
                <w:rFonts w:ascii="Times New Roman" w:hAnsi="Times New Roman"/>
                <w:b/>
                <w:bCs/>
                <w:noProof/>
              </w:rPr>
              <w:t>Back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_Toc69481161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E7850" w14:textId="6E6C3590" w:rsidR="00DE5C66" w:rsidRDefault="00DE5C66">
          <w:pPr>
            <w:pStyle w:val="31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69481162" w:history="1">
            <w:r w:rsidRPr="009079E7">
              <w:rPr>
                <w:rStyle w:val="a4"/>
                <w:rFonts w:ascii="Times New Roman" w:hAnsi="Times New Roman"/>
                <w:b/>
                <w:bCs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9079E7">
              <w:rPr>
                <w:rStyle w:val="a4"/>
                <w:rFonts w:ascii="Times New Roman" w:hAnsi="Times New Roman"/>
                <w:b/>
                <w:bCs/>
                <w:noProof/>
              </w:rPr>
              <w:t>Designer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_Toc69481162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A4F81" w14:textId="4A8BEB43" w:rsidR="00DE5C66" w:rsidRDefault="00DE5C66">
          <w:pPr>
            <w:pStyle w:val="2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9481163" w:history="1">
            <w:r w:rsidRPr="009079E7">
              <w:rPr>
                <w:rStyle w:val="a4"/>
                <w:rFonts w:ascii="Times New Roman" w:hAnsi="Times New Roman"/>
                <w:b/>
                <w:bCs/>
                <w:noProof/>
              </w:rPr>
              <w:t>Used programs and languages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_Toc69481163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8FBC7" w14:textId="543E803B" w:rsidR="00DE5C66" w:rsidRDefault="00DE5C66">
          <w:pPr>
            <w:pStyle w:val="2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9481164" w:history="1">
            <w:r w:rsidRPr="009079E7">
              <w:rPr>
                <w:rStyle w:val="a4"/>
                <w:rFonts w:ascii="Times New Roman" w:hAnsi="Times New Roman"/>
                <w:b/>
                <w:bCs/>
                <w:noProof/>
              </w:rPr>
              <w:t>Resume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_Toc69481164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84D5F" w14:textId="15CFDB0F" w:rsidR="008C5928" w:rsidRPr="004D4463" w:rsidRDefault="008C5928">
          <w:pPr>
            <w:rPr>
              <w:rFonts w:ascii="Times New Roman" w:hAnsi="Times New Roman" w:cs="Times New Roman"/>
              <w:sz w:val="36"/>
              <w:szCs w:val="36"/>
            </w:rPr>
          </w:pPr>
          <w:r w:rsidRPr="004D4463">
            <w:rPr>
              <w:rFonts w:ascii="Times New Roman" w:hAnsi="Times New Roman" w:cs="Times New Roman"/>
              <w:b/>
              <w:bCs/>
              <w:noProof/>
              <w:sz w:val="320"/>
              <w:szCs w:val="320"/>
            </w:rPr>
            <w:fldChar w:fldCharType="end"/>
          </w:r>
        </w:p>
      </w:sdtContent>
    </w:sdt>
    <w:p w14:paraId="5435E05F" w14:textId="04D6B9C4" w:rsidR="008C5928" w:rsidRPr="004D4463" w:rsidRDefault="008C5928">
      <w:pPr>
        <w:pStyle w:val="31"/>
        <w:ind w:left="446"/>
        <w:rPr>
          <w:rFonts w:ascii="Times New Roman" w:hAnsi="Times New Roman"/>
        </w:rPr>
      </w:pPr>
    </w:p>
    <w:p w14:paraId="0D7ED714" w14:textId="32636460" w:rsidR="00C8716A" w:rsidRPr="004D4463" w:rsidRDefault="00C8716A" w:rsidP="00C8716A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2782E318" w14:textId="38D8C297" w:rsidR="00E921A2" w:rsidRPr="004D4463" w:rsidRDefault="000A6DB2" w:rsidP="004D4463">
      <w:pPr>
        <w:rPr>
          <w:rFonts w:ascii="Times New Roman" w:hAnsi="Times New Roman" w:cs="Times New Roman"/>
          <w:sz w:val="40"/>
          <w:szCs w:val="40"/>
        </w:rPr>
      </w:pPr>
      <w:r w:rsidRPr="004D4463">
        <w:rPr>
          <w:rFonts w:ascii="Times New Roman" w:hAnsi="Times New Roman" w:cs="Times New Roman"/>
          <w:sz w:val="36"/>
          <w:szCs w:val="36"/>
        </w:rPr>
        <w:br w:type="page"/>
      </w:r>
    </w:p>
    <w:p w14:paraId="7AC98DC4" w14:textId="7EBB2F90" w:rsidR="008C5928" w:rsidRDefault="004D4463" w:rsidP="000A6DB2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</w:pPr>
      <w:bookmarkStart w:id="1" w:name="_Toc69481158"/>
      <w:r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lastRenderedPageBreak/>
        <w:t>Roles</w:t>
      </w:r>
      <w:bookmarkEnd w:id="1"/>
    </w:p>
    <w:p w14:paraId="6E1CB1B4" w14:textId="77777777" w:rsidR="00A44499" w:rsidRPr="00A44499" w:rsidRDefault="00A44499" w:rsidP="00A44499">
      <w:pPr>
        <w:rPr>
          <w:sz w:val="48"/>
          <w:szCs w:val="48"/>
          <w:lang w:val="en-US"/>
        </w:rPr>
      </w:pPr>
    </w:p>
    <w:p w14:paraId="28A3A59B" w14:textId="0F5E3FD1" w:rsidR="008C5928" w:rsidRPr="004D4463" w:rsidRDefault="002C3AC7" w:rsidP="000A6DB2">
      <w:pPr>
        <w:pStyle w:val="3"/>
        <w:numPr>
          <w:ilvl w:val="0"/>
          <w:numId w:val="4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" w:name="_Toc69481159"/>
      <w:r w:rsidRPr="004D4463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Scrum Trainer</w:t>
      </w:r>
      <w:bookmarkEnd w:id="2"/>
    </w:p>
    <w:p w14:paraId="407C782E" w14:textId="21E21C62" w:rsidR="000A6DB2" w:rsidRPr="004D4463" w:rsidRDefault="000A6DB2" w:rsidP="000A6DB2">
      <w:pPr>
        <w:rPr>
          <w:rFonts w:ascii="Times New Roman" w:hAnsi="Times New Roman" w:cs="Times New Roman"/>
          <w:sz w:val="24"/>
          <w:szCs w:val="24"/>
        </w:rPr>
      </w:pPr>
    </w:p>
    <w:p w14:paraId="58D3A656" w14:textId="6F79A17C" w:rsidR="0048084C" w:rsidRDefault="002C3AC7" w:rsidP="0048084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D4463">
        <w:rPr>
          <w:rFonts w:ascii="Times New Roman" w:hAnsi="Times New Roman" w:cs="Times New Roman"/>
          <w:sz w:val="24"/>
          <w:szCs w:val="24"/>
          <w:lang w:val="en-US"/>
        </w:rPr>
        <w:t>They are skilled in software development and/or product management. They are experts in Scrum and have extensive experience applying, leading, teaching, and coaching it.</w:t>
      </w:r>
    </w:p>
    <w:p w14:paraId="2834F1F5" w14:textId="77777777" w:rsidR="00A44499" w:rsidRPr="004D4463" w:rsidRDefault="00A44499" w:rsidP="0048084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2C60E355" w14:textId="43096FE3" w:rsidR="00BB6020" w:rsidRPr="004D4463" w:rsidRDefault="00666340" w:rsidP="00BB6020">
      <w:pPr>
        <w:pStyle w:val="3"/>
        <w:numPr>
          <w:ilvl w:val="0"/>
          <w:numId w:val="4"/>
        </w:numPr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</w:pPr>
      <w:bookmarkStart w:id="3" w:name="_Toc69481160"/>
      <w:r w:rsidRPr="004D4463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Front End</w:t>
      </w:r>
      <w:bookmarkEnd w:id="3"/>
    </w:p>
    <w:p w14:paraId="5C16235E" w14:textId="77777777" w:rsidR="00666340" w:rsidRPr="004D4463" w:rsidRDefault="00666340" w:rsidP="0066634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B9CB84" w14:textId="12BD8F76" w:rsidR="00C72217" w:rsidRDefault="00666340" w:rsidP="00BB602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D4463">
        <w:rPr>
          <w:rFonts w:ascii="Times New Roman" w:hAnsi="Times New Roman" w:cs="Times New Roman"/>
          <w:sz w:val="24"/>
          <w:szCs w:val="24"/>
          <w:lang w:val="en-US"/>
        </w:rPr>
        <w:t>A front-end web developer is responsible for implementing visual elements that users see and interact with in a web application. They are usually supported by back-end web developers, who are responsible for server-side application logic and integration of the work front-end developers do.</w:t>
      </w:r>
    </w:p>
    <w:p w14:paraId="0D355CEA" w14:textId="77777777" w:rsidR="00A44499" w:rsidRPr="004D4463" w:rsidRDefault="00A44499" w:rsidP="00BB6020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8963B74" w14:textId="662D8258" w:rsidR="00BB6020" w:rsidRPr="004D4463" w:rsidRDefault="00666340" w:rsidP="00BB6020">
      <w:pPr>
        <w:pStyle w:val="3"/>
        <w:numPr>
          <w:ilvl w:val="0"/>
          <w:numId w:val="4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4" w:name="_Toc69481161"/>
      <w:r w:rsidRPr="004D4463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Back</w:t>
      </w:r>
      <w:r w:rsidR="002169E9" w:rsidRPr="004D4463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 xml:space="preserve"> End</w:t>
      </w:r>
      <w:bookmarkEnd w:id="4"/>
    </w:p>
    <w:p w14:paraId="77DB661C" w14:textId="35F7C453" w:rsidR="00BB6020" w:rsidRPr="004D4463" w:rsidRDefault="00BB6020" w:rsidP="00BB6020">
      <w:pPr>
        <w:rPr>
          <w:rFonts w:ascii="Times New Roman" w:hAnsi="Times New Roman" w:cs="Times New Roman"/>
          <w:sz w:val="24"/>
          <w:szCs w:val="24"/>
        </w:rPr>
      </w:pPr>
    </w:p>
    <w:p w14:paraId="5D32E7A3" w14:textId="07884ACD" w:rsidR="00C72217" w:rsidRDefault="00666340" w:rsidP="008F1EF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D4463">
        <w:rPr>
          <w:rFonts w:ascii="Times New Roman" w:hAnsi="Times New Roman" w:cs="Times New Roman"/>
          <w:sz w:val="24"/>
          <w:szCs w:val="24"/>
          <w:lang w:val="en-US"/>
        </w:rPr>
        <w:t xml:space="preserve">A back-end web developer is responsible for server-side web application logic and integration of the work front-end developers do. Back-end developers are usually </w:t>
      </w:r>
      <w:proofErr w:type="gramStart"/>
      <w:r w:rsidRPr="004D4463">
        <w:rPr>
          <w:rFonts w:ascii="Times New Roman" w:hAnsi="Times New Roman" w:cs="Times New Roman"/>
          <w:sz w:val="24"/>
          <w:szCs w:val="24"/>
          <w:lang w:val="en-US"/>
        </w:rPr>
        <w:t>write</w:t>
      </w:r>
      <w:proofErr w:type="gramEnd"/>
      <w:r w:rsidRPr="004D4463">
        <w:rPr>
          <w:rFonts w:ascii="Times New Roman" w:hAnsi="Times New Roman" w:cs="Times New Roman"/>
          <w:sz w:val="24"/>
          <w:szCs w:val="24"/>
          <w:lang w:val="en-US"/>
        </w:rPr>
        <w:t xml:space="preserve"> the web services and APIs used by front-end developers and mobile application developers.</w:t>
      </w:r>
    </w:p>
    <w:p w14:paraId="12AA5BE3" w14:textId="77777777" w:rsidR="00A44499" w:rsidRPr="004D4463" w:rsidRDefault="00A44499" w:rsidP="008F1EF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09693997" w14:textId="6EDAED48" w:rsidR="008F1EF8" w:rsidRPr="004D4463" w:rsidRDefault="004D4463" w:rsidP="008F1EF8">
      <w:pPr>
        <w:pStyle w:val="3"/>
        <w:numPr>
          <w:ilvl w:val="0"/>
          <w:numId w:val="4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5" w:name="_Toc69481162"/>
      <w:r w:rsidRPr="004D4463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Designer</w:t>
      </w:r>
      <w:bookmarkEnd w:id="5"/>
    </w:p>
    <w:p w14:paraId="574A7142" w14:textId="5DE7CF76" w:rsidR="008F1EF8" w:rsidRPr="004D4463" w:rsidRDefault="008F1EF8" w:rsidP="008F1EF8">
      <w:pPr>
        <w:rPr>
          <w:rFonts w:ascii="Times New Roman" w:hAnsi="Times New Roman" w:cs="Times New Roman"/>
          <w:sz w:val="24"/>
          <w:szCs w:val="24"/>
        </w:rPr>
      </w:pPr>
    </w:p>
    <w:p w14:paraId="5E5C65BA" w14:textId="6FD6C2F6" w:rsidR="002169E9" w:rsidRPr="004D4463" w:rsidRDefault="004D4463" w:rsidP="00795B8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D4463">
        <w:rPr>
          <w:rFonts w:ascii="Times New Roman" w:hAnsi="Times New Roman" w:cs="Times New Roman"/>
          <w:sz w:val="24"/>
          <w:szCs w:val="24"/>
          <w:lang w:val="en-US"/>
        </w:rPr>
        <w:t>A designer plays a key role in a creative company. Using elements like typography, illustration, photography and layouts, a designer always has an extremely creative mind that can absorb visual trends and deploy them in fresh and exciting ways.</w:t>
      </w:r>
    </w:p>
    <w:p w14:paraId="3D1C3FBC" w14:textId="4921DF10" w:rsidR="00CF769A" w:rsidRDefault="00CF769A" w:rsidP="00795B8A">
      <w:pPr>
        <w:pStyle w:val="a3"/>
        <w:rPr>
          <w:rFonts w:ascii="Times New Roman" w:hAnsi="Times New Roman" w:cs="Times New Roman"/>
          <w:sz w:val="36"/>
          <w:szCs w:val="36"/>
          <w:lang w:val="en-US"/>
        </w:rPr>
      </w:pPr>
    </w:p>
    <w:p w14:paraId="337731B8" w14:textId="77777777" w:rsidR="00A44499" w:rsidRPr="004D4463" w:rsidRDefault="00A44499" w:rsidP="00795B8A">
      <w:pPr>
        <w:pStyle w:val="a3"/>
        <w:rPr>
          <w:rFonts w:ascii="Times New Roman" w:hAnsi="Times New Roman" w:cs="Times New Roman"/>
          <w:sz w:val="36"/>
          <w:szCs w:val="36"/>
          <w:lang w:val="en-US"/>
        </w:rPr>
      </w:pPr>
    </w:p>
    <w:p w14:paraId="2C836FA0" w14:textId="7047F260" w:rsidR="00CF769A" w:rsidRPr="004D4463" w:rsidRDefault="00CF769A" w:rsidP="00795B8A">
      <w:pPr>
        <w:pStyle w:val="a3"/>
        <w:rPr>
          <w:rFonts w:ascii="Times New Roman" w:hAnsi="Times New Roman" w:cs="Times New Roman"/>
          <w:sz w:val="36"/>
          <w:szCs w:val="36"/>
          <w:lang w:val="en-US"/>
        </w:rPr>
      </w:pPr>
    </w:p>
    <w:p w14:paraId="132A36D4" w14:textId="5586107F" w:rsidR="00CF769A" w:rsidRPr="004D4463" w:rsidRDefault="00CF769A" w:rsidP="00795B8A">
      <w:pPr>
        <w:pStyle w:val="a3"/>
        <w:rPr>
          <w:rFonts w:ascii="Times New Roman" w:hAnsi="Times New Roman" w:cs="Times New Roman"/>
          <w:sz w:val="36"/>
          <w:szCs w:val="36"/>
          <w:lang w:val="en-US"/>
        </w:rPr>
      </w:pPr>
    </w:p>
    <w:p w14:paraId="36FADDE5" w14:textId="5648BE34" w:rsidR="00CF769A" w:rsidRDefault="00CF769A" w:rsidP="00795B8A">
      <w:pPr>
        <w:pStyle w:val="a3"/>
        <w:rPr>
          <w:rFonts w:ascii="Times New Roman" w:eastAsiaTheme="majorEastAsia" w:hAnsi="Times New Roman" w:cs="Times New Roman"/>
          <w:sz w:val="40"/>
          <w:szCs w:val="40"/>
          <w:lang w:val="en-US"/>
        </w:rPr>
      </w:pPr>
    </w:p>
    <w:p w14:paraId="3FB5BC43" w14:textId="3A043B58" w:rsidR="004D4463" w:rsidRDefault="004D4463" w:rsidP="00795B8A">
      <w:pPr>
        <w:pStyle w:val="a3"/>
        <w:rPr>
          <w:rFonts w:ascii="Times New Roman" w:eastAsiaTheme="majorEastAsia" w:hAnsi="Times New Roman" w:cs="Times New Roman"/>
          <w:sz w:val="40"/>
          <w:szCs w:val="40"/>
          <w:lang w:val="en-US"/>
        </w:rPr>
      </w:pPr>
    </w:p>
    <w:p w14:paraId="6A2E1AD8" w14:textId="77777777" w:rsidR="002169E9" w:rsidRPr="004D4463" w:rsidRDefault="002169E9" w:rsidP="00CF769A">
      <w:pPr>
        <w:rPr>
          <w:rFonts w:ascii="Times New Roman" w:hAnsi="Times New Roman" w:cs="Times New Roman"/>
          <w:sz w:val="36"/>
          <w:szCs w:val="36"/>
        </w:rPr>
      </w:pPr>
    </w:p>
    <w:p w14:paraId="525FFA2C" w14:textId="4D7D5FB2" w:rsidR="003E42EF" w:rsidRPr="00A44499" w:rsidRDefault="002169E9" w:rsidP="003E42EF">
      <w:pPr>
        <w:pStyle w:val="2"/>
        <w:ind w:left="720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</w:rPr>
      </w:pPr>
      <w:bookmarkStart w:id="6" w:name="_Диаграма,_описваща_идейния"/>
      <w:bookmarkStart w:id="7" w:name="_Toc69481163"/>
      <w:bookmarkEnd w:id="6"/>
      <w:r w:rsidRPr="00A44499"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</w:rPr>
        <w:lastRenderedPageBreak/>
        <w:t xml:space="preserve">Used </w:t>
      </w:r>
      <w:r w:rsidR="00CD3859"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</w:rPr>
        <w:t>programs and languages</w:t>
      </w:r>
      <w:bookmarkEnd w:id="7"/>
    </w:p>
    <w:tbl>
      <w:tblPr>
        <w:tblStyle w:val="ac"/>
        <w:tblpPr w:leftFromText="141" w:rightFromText="141" w:vertAnchor="page" w:horzAnchor="margin" w:tblpY="2026"/>
        <w:tblW w:w="9700" w:type="dxa"/>
        <w:tblLook w:val="04A0" w:firstRow="1" w:lastRow="0" w:firstColumn="1" w:lastColumn="0" w:noHBand="0" w:noVBand="1"/>
      </w:tblPr>
      <w:tblGrid>
        <w:gridCol w:w="4732"/>
        <w:gridCol w:w="4968"/>
      </w:tblGrid>
      <w:tr w:rsidR="00D36C46" w:rsidRPr="004D4463" w14:paraId="7F15B76F" w14:textId="77777777" w:rsidTr="00D36C46">
        <w:trPr>
          <w:trHeight w:val="1145"/>
        </w:trPr>
        <w:tc>
          <w:tcPr>
            <w:tcW w:w="4732" w:type="dxa"/>
            <w:vAlign w:val="center"/>
          </w:tcPr>
          <w:p w14:paraId="6A53A49E" w14:textId="25DA5421" w:rsidR="00D36C46" w:rsidRPr="004D4463" w:rsidRDefault="00D36C46" w:rsidP="00D36C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drawing>
                <wp:anchor distT="0" distB="0" distL="114300" distR="114300" simplePos="0" relativeHeight="251658240" behindDoc="1" locked="0" layoutInCell="1" allowOverlap="1" wp14:anchorId="2276FB2C" wp14:editId="4C1BC0D6">
                  <wp:simplePos x="0" y="0"/>
                  <wp:positionH relativeFrom="column">
                    <wp:posOffset>1885950</wp:posOffset>
                  </wp:positionH>
                  <wp:positionV relativeFrom="paragraph">
                    <wp:posOffset>-83185</wp:posOffset>
                  </wp:positionV>
                  <wp:extent cx="457200" cy="407670"/>
                  <wp:effectExtent l="0" t="0" r="0" b="0"/>
                  <wp:wrapNone/>
                  <wp:docPr id="3" name="Картина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07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D4463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HTML</w:t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5</w:t>
            </w:r>
          </w:p>
        </w:tc>
        <w:tc>
          <w:tcPr>
            <w:tcW w:w="4968" w:type="dxa"/>
            <w:vAlign w:val="center"/>
          </w:tcPr>
          <w:p w14:paraId="25DF358A" w14:textId="2ECDB913" w:rsidR="00D36C46" w:rsidRPr="004D4463" w:rsidRDefault="00D36C46" w:rsidP="00D36C4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D446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Hypertext Markup Language (HTML) is the standard markup language for documents designed to be displayed in a web browser.</w:t>
            </w:r>
          </w:p>
        </w:tc>
      </w:tr>
      <w:tr w:rsidR="00D36C46" w:rsidRPr="004D4463" w14:paraId="24166118" w14:textId="77777777" w:rsidTr="00D36C46">
        <w:trPr>
          <w:trHeight w:val="1206"/>
        </w:trPr>
        <w:tc>
          <w:tcPr>
            <w:tcW w:w="4732" w:type="dxa"/>
            <w:vAlign w:val="center"/>
          </w:tcPr>
          <w:p w14:paraId="7F2B2863" w14:textId="401D1C9D" w:rsidR="00D36C46" w:rsidRPr="004D4463" w:rsidRDefault="00D36C46" w:rsidP="00D36C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1F2C6216" wp14:editId="007C24F5">
                  <wp:simplePos x="0" y="0"/>
                  <wp:positionH relativeFrom="column">
                    <wp:posOffset>1912620</wp:posOffset>
                  </wp:positionH>
                  <wp:positionV relativeFrom="paragraph">
                    <wp:posOffset>-106045</wp:posOffset>
                  </wp:positionV>
                  <wp:extent cx="335915" cy="474980"/>
                  <wp:effectExtent l="0" t="0" r="6985" b="1270"/>
                  <wp:wrapNone/>
                  <wp:docPr id="4" name="Картина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915" cy="47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D4463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CSS</w:t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3</w:t>
            </w:r>
          </w:p>
        </w:tc>
        <w:tc>
          <w:tcPr>
            <w:tcW w:w="4968" w:type="dxa"/>
            <w:vAlign w:val="center"/>
          </w:tcPr>
          <w:p w14:paraId="35B962F7" w14:textId="4C9806DE" w:rsidR="00D36C46" w:rsidRPr="004D4463" w:rsidRDefault="00D36C46" w:rsidP="00D36C4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D446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CSS is the language for describing the presentation of Web pages, including colors, layout, and fonts.</w:t>
            </w:r>
          </w:p>
        </w:tc>
      </w:tr>
      <w:tr w:rsidR="00D36C46" w:rsidRPr="004D4463" w14:paraId="1FEFA4A0" w14:textId="77777777" w:rsidTr="00D36C46">
        <w:trPr>
          <w:trHeight w:val="1145"/>
        </w:trPr>
        <w:tc>
          <w:tcPr>
            <w:tcW w:w="4732" w:type="dxa"/>
            <w:vAlign w:val="center"/>
          </w:tcPr>
          <w:p w14:paraId="09979483" w14:textId="1C62A03C" w:rsidR="00D36C46" w:rsidRPr="004D4463" w:rsidRDefault="00D36C46" w:rsidP="00D36C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  <w:lang w:val="en-US"/>
              </w:rPr>
              <w:drawing>
                <wp:anchor distT="0" distB="0" distL="114300" distR="114300" simplePos="0" relativeHeight="251660288" behindDoc="1" locked="0" layoutInCell="1" allowOverlap="1" wp14:anchorId="4B830CCB" wp14:editId="03FB6C60">
                  <wp:simplePos x="0" y="0"/>
                  <wp:positionH relativeFrom="column">
                    <wp:posOffset>1991995</wp:posOffset>
                  </wp:positionH>
                  <wp:positionV relativeFrom="paragraph">
                    <wp:posOffset>-140335</wp:posOffset>
                  </wp:positionV>
                  <wp:extent cx="480695" cy="527685"/>
                  <wp:effectExtent l="0" t="0" r="0" b="5715"/>
                  <wp:wrapNone/>
                  <wp:docPr id="6" name="Картина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695" cy="527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D4463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avaScript</w:t>
            </w:r>
          </w:p>
        </w:tc>
        <w:tc>
          <w:tcPr>
            <w:tcW w:w="4968" w:type="dxa"/>
            <w:vAlign w:val="center"/>
          </w:tcPr>
          <w:p w14:paraId="1729214F" w14:textId="6412A784" w:rsidR="00D36C46" w:rsidRPr="004D4463" w:rsidRDefault="00D36C46" w:rsidP="00D36C4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D446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JavaScript is an interpretive programming language distributed with subsequent Web browsers. Supports object-oriented and functional programming style.</w:t>
            </w:r>
          </w:p>
        </w:tc>
      </w:tr>
      <w:tr w:rsidR="00D36C46" w:rsidRPr="004D4463" w14:paraId="2DB4272B" w14:textId="77777777" w:rsidTr="00D36C46">
        <w:trPr>
          <w:trHeight w:val="1145"/>
        </w:trPr>
        <w:tc>
          <w:tcPr>
            <w:tcW w:w="4732" w:type="dxa"/>
            <w:vAlign w:val="center"/>
          </w:tcPr>
          <w:p w14:paraId="478B4832" w14:textId="12A327D0" w:rsidR="00D36C46" w:rsidRPr="004D4463" w:rsidRDefault="00D36C46" w:rsidP="00D36C46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  <w:lang w:val="en-US"/>
              </w:rPr>
              <w:drawing>
                <wp:anchor distT="0" distB="0" distL="114300" distR="114300" simplePos="0" relativeHeight="251661312" behindDoc="1" locked="0" layoutInCell="1" allowOverlap="1" wp14:anchorId="7BDCEB8C" wp14:editId="4E8BA8C3">
                  <wp:simplePos x="0" y="0"/>
                  <wp:positionH relativeFrom="column">
                    <wp:posOffset>1171575</wp:posOffset>
                  </wp:positionH>
                  <wp:positionV relativeFrom="paragraph">
                    <wp:posOffset>398145</wp:posOffset>
                  </wp:positionV>
                  <wp:extent cx="524510" cy="524510"/>
                  <wp:effectExtent l="0" t="0" r="8890" b="8890"/>
                  <wp:wrapNone/>
                  <wp:docPr id="8" name="Картина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51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Visual Studio Code</w:t>
            </w:r>
          </w:p>
        </w:tc>
        <w:tc>
          <w:tcPr>
            <w:tcW w:w="4968" w:type="dxa"/>
            <w:vAlign w:val="center"/>
          </w:tcPr>
          <w:p w14:paraId="455D773D" w14:textId="5F81D3B1" w:rsidR="00D36C46" w:rsidRPr="004D4463" w:rsidRDefault="00D36C46" w:rsidP="00D36C4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36C4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Visual Studio Code is a freeware source-code editor made by Microsoft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. </w:t>
            </w:r>
            <w:r w:rsidRPr="00D36C4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Features include support for debugging, syntax highlighting, intelligent code completion, snippets, code refactoring, and embedded Git.</w:t>
            </w:r>
          </w:p>
        </w:tc>
      </w:tr>
      <w:tr w:rsidR="00D36C46" w:rsidRPr="004D4463" w14:paraId="7147C86A" w14:textId="77777777" w:rsidTr="00D36C46">
        <w:trPr>
          <w:trHeight w:val="1145"/>
        </w:trPr>
        <w:tc>
          <w:tcPr>
            <w:tcW w:w="4732" w:type="dxa"/>
            <w:vAlign w:val="center"/>
          </w:tcPr>
          <w:p w14:paraId="734F6573" w14:textId="6CF12E6B" w:rsidR="00D36C46" w:rsidRPr="004D4463" w:rsidRDefault="00D36C46" w:rsidP="00D36C46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  <w:lang w:val="en-US"/>
              </w:rPr>
              <w:drawing>
                <wp:anchor distT="0" distB="0" distL="114300" distR="114300" simplePos="0" relativeHeight="251662336" behindDoc="1" locked="0" layoutInCell="1" allowOverlap="1" wp14:anchorId="3A289A8F" wp14:editId="6FFD13EE">
                  <wp:simplePos x="0" y="0"/>
                  <wp:positionH relativeFrom="column">
                    <wp:posOffset>1837690</wp:posOffset>
                  </wp:positionH>
                  <wp:positionV relativeFrom="paragraph">
                    <wp:posOffset>-118745</wp:posOffset>
                  </wp:positionV>
                  <wp:extent cx="499110" cy="499110"/>
                  <wp:effectExtent l="0" t="0" r="0" b="0"/>
                  <wp:wrapNone/>
                  <wp:docPr id="10" name="Картина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110" cy="499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Krita</w:t>
            </w:r>
            <w:proofErr w:type="spellEnd"/>
          </w:p>
        </w:tc>
        <w:tc>
          <w:tcPr>
            <w:tcW w:w="4968" w:type="dxa"/>
            <w:vAlign w:val="center"/>
          </w:tcPr>
          <w:p w14:paraId="47F3DBE5" w14:textId="37FC5CD1" w:rsidR="00D36C46" w:rsidRPr="004D4463" w:rsidRDefault="00D36C46" w:rsidP="00D36C4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D36C4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Krita</w:t>
            </w:r>
            <w:proofErr w:type="spellEnd"/>
            <w:r w:rsidRPr="00D36C4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is a free and open-source raster graphics editor designed primarily for digital painting and 2D animation.</w:t>
            </w:r>
          </w:p>
        </w:tc>
      </w:tr>
      <w:tr w:rsidR="00D36C46" w:rsidRPr="004D4463" w14:paraId="43C4046E" w14:textId="77777777" w:rsidTr="00D36C46">
        <w:trPr>
          <w:trHeight w:val="1145"/>
        </w:trPr>
        <w:tc>
          <w:tcPr>
            <w:tcW w:w="4732" w:type="dxa"/>
            <w:vAlign w:val="center"/>
          </w:tcPr>
          <w:p w14:paraId="69E07DBF" w14:textId="43ED29FC" w:rsidR="00D36C46" w:rsidRDefault="00CD3859" w:rsidP="00D36C46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  <w:lang w:val="en-US"/>
              </w:rPr>
              <w:drawing>
                <wp:anchor distT="0" distB="0" distL="114300" distR="114300" simplePos="0" relativeHeight="251663360" behindDoc="1" locked="0" layoutInCell="1" allowOverlap="1" wp14:anchorId="2FF59455" wp14:editId="1591015A">
                  <wp:simplePos x="0" y="0"/>
                  <wp:positionH relativeFrom="column">
                    <wp:posOffset>2051050</wp:posOffset>
                  </wp:positionH>
                  <wp:positionV relativeFrom="paragraph">
                    <wp:posOffset>-85725</wp:posOffset>
                  </wp:positionV>
                  <wp:extent cx="471805" cy="460375"/>
                  <wp:effectExtent l="0" t="0" r="4445" b="0"/>
                  <wp:wrapNone/>
                  <wp:docPr id="11" name="Картина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805" cy="460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36C4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Photoshop</w:t>
            </w:r>
          </w:p>
        </w:tc>
        <w:tc>
          <w:tcPr>
            <w:tcW w:w="4968" w:type="dxa"/>
            <w:vAlign w:val="center"/>
          </w:tcPr>
          <w:p w14:paraId="6444F04F" w14:textId="7F361EA0" w:rsidR="00D36C46" w:rsidRPr="004D4463" w:rsidRDefault="00D36C46" w:rsidP="00D36C4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36C4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Photoshop is Adobe's photo editing, image creation and graphic design software. The software provides many image editing features for raster (pixel-based) images as well as vector graphics.</w:t>
            </w:r>
          </w:p>
        </w:tc>
      </w:tr>
      <w:tr w:rsidR="00D36C46" w:rsidRPr="004D4463" w14:paraId="65F47F6B" w14:textId="77777777" w:rsidTr="00D36C46">
        <w:trPr>
          <w:trHeight w:val="1145"/>
        </w:trPr>
        <w:tc>
          <w:tcPr>
            <w:tcW w:w="4732" w:type="dxa"/>
            <w:vAlign w:val="center"/>
          </w:tcPr>
          <w:p w14:paraId="51EAC1DB" w14:textId="7C707FAF" w:rsidR="00D36C46" w:rsidRDefault="00CD3859" w:rsidP="00D36C46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  <w:lang w:val="en-US"/>
              </w:rPr>
              <w:drawing>
                <wp:anchor distT="0" distB="0" distL="114300" distR="114300" simplePos="0" relativeHeight="251664384" behindDoc="1" locked="0" layoutInCell="1" allowOverlap="1" wp14:anchorId="65AEA122" wp14:editId="4C7753CE">
                  <wp:simplePos x="0" y="0"/>
                  <wp:positionH relativeFrom="column">
                    <wp:posOffset>1998980</wp:posOffset>
                  </wp:positionH>
                  <wp:positionV relativeFrom="paragraph">
                    <wp:posOffset>-124460</wp:posOffset>
                  </wp:positionV>
                  <wp:extent cx="447040" cy="447040"/>
                  <wp:effectExtent l="0" t="0" r="0" b="0"/>
                  <wp:wrapNone/>
                  <wp:docPr id="13" name="Картина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04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36C4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Discord</w:t>
            </w:r>
          </w:p>
        </w:tc>
        <w:tc>
          <w:tcPr>
            <w:tcW w:w="4968" w:type="dxa"/>
            <w:vAlign w:val="center"/>
          </w:tcPr>
          <w:p w14:paraId="361BDCDB" w14:textId="5F963E02" w:rsidR="00D36C46" w:rsidRPr="004D4463" w:rsidRDefault="00D36C46" w:rsidP="00D36C4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36C4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Discord is the easiest way to talk over voice, video, and text. Talk, chat, hang out, and stay close with your friends and communities.</w:t>
            </w:r>
          </w:p>
        </w:tc>
      </w:tr>
    </w:tbl>
    <w:p w14:paraId="69389C1A" w14:textId="71466EA2" w:rsidR="00B468E1" w:rsidRPr="004D4463" w:rsidRDefault="00B468E1" w:rsidP="00B468E1">
      <w:pPr>
        <w:rPr>
          <w:rFonts w:ascii="Times New Roman" w:hAnsi="Times New Roman" w:cs="Times New Roman"/>
          <w:lang w:val="en-US"/>
        </w:rPr>
      </w:pPr>
    </w:p>
    <w:p w14:paraId="646B12FD" w14:textId="1BD6BF07" w:rsidR="006B6673" w:rsidRPr="004D4463" w:rsidRDefault="006B6673" w:rsidP="006B667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665FB9C" w14:textId="0E8DE8BA" w:rsidR="006B6673" w:rsidRPr="004D4463" w:rsidRDefault="006B6673" w:rsidP="006B6673">
      <w:pPr>
        <w:rPr>
          <w:rFonts w:ascii="Times New Roman" w:hAnsi="Times New Roman" w:cs="Times New Roman"/>
          <w:sz w:val="36"/>
          <w:szCs w:val="36"/>
          <w:lang w:val="en-US"/>
        </w:rPr>
        <w:sectPr w:rsidR="006B6673" w:rsidRPr="004D4463">
          <w:footerReference w:type="default" r:id="rId1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A569BB7" w14:textId="1F9A6706" w:rsidR="009F27DB" w:rsidRDefault="00923A3D" w:rsidP="00C071D8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</w:rPr>
      </w:pPr>
      <w:bookmarkStart w:id="8" w:name="_Toc69481164"/>
      <w:r w:rsidRPr="00CD3859"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</w:rPr>
        <w:lastRenderedPageBreak/>
        <w:t>Resume</w:t>
      </w:r>
      <w:bookmarkEnd w:id="8"/>
    </w:p>
    <w:p w14:paraId="19262550" w14:textId="77777777" w:rsidR="00CD3859" w:rsidRPr="00CD3859" w:rsidRDefault="00CD3859" w:rsidP="00CD3859">
      <w:pPr>
        <w:rPr>
          <w:lang w:val="en-US"/>
        </w:rPr>
      </w:pPr>
    </w:p>
    <w:p w14:paraId="2070DC2F" w14:textId="1B96EE25" w:rsidR="00CF1871" w:rsidRDefault="00CD3859" w:rsidP="00CD38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D3859">
        <w:rPr>
          <w:rFonts w:ascii="Times New Roman" w:hAnsi="Times New Roman" w:cs="Times New Roman"/>
          <w:sz w:val="24"/>
          <w:szCs w:val="24"/>
          <w:lang w:val="en-US"/>
        </w:rPr>
        <w:t>Hi! We are team </w:t>
      </w:r>
      <w:r w:rsidRPr="00CD3859">
        <w:rPr>
          <w:rFonts w:ascii="Times New Roman" w:hAnsi="Times New Roman" w:cs="Times New Roman"/>
          <w:b/>
          <w:bCs/>
          <w:sz w:val="24"/>
          <w:szCs w:val="24"/>
          <w:lang w:val="en-US"/>
        </w:rPr>
        <w:t>Breeze</w:t>
      </w:r>
      <w:r w:rsidRPr="00CD3859">
        <w:rPr>
          <w:rFonts w:ascii="Times New Roman" w:hAnsi="Times New Roman" w:cs="Times New Roman"/>
          <w:sz w:val="24"/>
          <w:szCs w:val="24"/>
          <w:lang w:val="en-US"/>
        </w:rPr>
        <w:t>. The task we had to complete for this project was to create a website using </w:t>
      </w:r>
      <w:r w:rsidRPr="00CD3859">
        <w:rPr>
          <w:rFonts w:ascii="Times New Roman" w:hAnsi="Times New Roman" w:cs="Times New Roman"/>
          <w:i/>
          <w:iCs/>
          <w:sz w:val="24"/>
          <w:szCs w:val="24"/>
          <w:lang w:val="en-US"/>
        </w:rPr>
        <w:t>HTML5 &amp; CSS3 &amp; JavaScript</w:t>
      </w:r>
      <w:r w:rsidRPr="00CD3859">
        <w:rPr>
          <w:rFonts w:ascii="Times New Roman" w:hAnsi="Times New Roman" w:cs="Times New Roman"/>
          <w:sz w:val="24"/>
          <w:szCs w:val="24"/>
          <w:lang w:val="en-US"/>
        </w:rPr>
        <w:t>. The topic is </w:t>
      </w:r>
      <w:r w:rsidRPr="00CD3859">
        <w:rPr>
          <w:rFonts w:ascii="Times New Roman" w:hAnsi="Times New Roman" w:cs="Times New Roman"/>
          <w:b/>
          <w:bCs/>
          <w:sz w:val="24"/>
          <w:szCs w:val="24"/>
          <w:lang w:val="en-US"/>
        </w:rPr>
        <w:t>"Fire Department"</w:t>
      </w:r>
      <w:r w:rsidRPr="00CD3859">
        <w:rPr>
          <w:rFonts w:ascii="Times New Roman" w:hAnsi="Times New Roman" w:cs="Times New Roman"/>
          <w:sz w:val="24"/>
          <w:szCs w:val="24"/>
          <w:lang w:val="en-US"/>
        </w:rPr>
        <w:t>. We decided to make the website of the </w:t>
      </w:r>
      <w:r w:rsidRPr="00CD3859">
        <w:rPr>
          <w:rFonts w:ascii="Times New Roman" w:hAnsi="Times New Roman" w:cs="Times New Roman"/>
          <w:i/>
          <w:iCs/>
          <w:sz w:val="24"/>
          <w:szCs w:val="24"/>
          <w:lang w:val="en-US"/>
        </w:rPr>
        <w:t>Fire Department</w:t>
      </w:r>
      <w:r w:rsidRPr="00CD3859">
        <w:rPr>
          <w:rFonts w:ascii="Times New Roman" w:hAnsi="Times New Roman" w:cs="Times New Roman"/>
          <w:sz w:val="24"/>
          <w:szCs w:val="24"/>
          <w:lang w:val="en-US"/>
        </w:rPr>
        <w:t>. Its purpose is to help people take care of fires and an easier way to call an Emergency is provided in the site. The user can see how many </w:t>
      </w:r>
      <w:r w:rsidRPr="00CD3859">
        <w:rPr>
          <w:rFonts w:ascii="Times New Roman" w:hAnsi="Times New Roman" w:cs="Times New Roman"/>
          <w:i/>
          <w:iCs/>
          <w:sz w:val="24"/>
          <w:szCs w:val="24"/>
          <w:lang w:val="en-US"/>
        </w:rPr>
        <w:t>units</w:t>
      </w:r>
      <w:r w:rsidRPr="00CD3859">
        <w:rPr>
          <w:rFonts w:ascii="Times New Roman" w:hAnsi="Times New Roman" w:cs="Times New Roman"/>
          <w:sz w:val="24"/>
          <w:szCs w:val="24"/>
          <w:lang w:val="en-US"/>
        </w:rPr>
        <w:t> are available and the most recent </w:t>
      </w:r>
      <w:r w:rsidRPr="00CD3859">
        <w:rPr>
          <w:rFonts w:ascii="Times New Roman" w:hAnsi="Times New Roman" w:cs="Times New Roman"/>
          <w:b/>
          <w:bCs/>
          <w:sz w:val="24"/>
          <w:szCs w:val="24"/>
          <w:lang w:val="en-US"/>
        </w:rPr>
        <w:t>news</w:t>
      </w:r>
      <w:r w:rsidRPr="00CD3859">
        <w:rPr>
          <w:rFonts w:ascii="Times New Roman" w:hAnsi="Times New Roman" w:cs="Times New Roman"/>
          <w:sz w:val="24"/>
          <w:szCs w:val="24"/>
          <w:lang w:val="en-US"/>
        </w:rPr>
        <w:t> associated with fires. There is also a </w:t>
      </w:r>
      <w:r w:rsidRPr="00CD3859">
        <w:rPr>
          <w:rFonts w:ascii="Times New Roman" w:hAnsi="Times New Roman" w:cs="Times New Roman"/>
          <w:b/>
          <w:bCs/>
          <w:sz w:val="24"/>
          <w:szCs w:val="24"/>
          <w:lang w:val="en-US"/>
        </w:rPr>
        <w:t>map</w:t>
      </w:r>
      <w:r w:rsidRPr="00CD3859">
        <w:rPr>
          <w:rFonts w:ascii="Times New Roman" w:hAnsi="Times New Roman" w:cs="Times New Roman"/>
          <w:sz w:val="24"/>
          <w:szCs w:val="24"/>
          <w:lang w:val="en-US"/>
        </w:rPr>
        <w:t> where the user can see where the </w:t>
      </w:r>
      <w:r w:rsidRPr="00CD3859">
        <w:rPr>
          <w:rFonts w:ascii="Times New Roman" w:hAnsi="Times New Roman" w:cs="Times New Roman"/>
          <w:i/>
          <w:iCs/>
          <w:sz w:val="24"/>
          <w:szCs w:val="24"/>
          <w:lang w:val="en-US"/>
        </w:rPr>
        <w:t>Fire Department</w:t>
      </w:r>
      <w:r w:rsidRPr="00CD3859">
        <w:rPr>
          <w:rFonts w:ascii="Times New Roman" w:hAnsi="Times New Roman" w:cs="Times New Roman"/>
          <w:sz w:val="24"/>
          <w:szCs w:val="24"/>
          <w:lang w:val="en-US"/>
        </w:rPr>
        <w:t> is located. There are </w:t>
      </w:r>
      <w:r w:rsidRPr="00CD3859">
        <w:rPr>
          <w:rFonts w:ascii="Times New Roman" w:hAnsi="Times New Roman" w:cs="Times New Roman"/>
          <w:b/>
          <w:bCs/>
          <w:sz w:val="24"/>
          <w:szCs w:val="24"/>
          <w:lang w:val="en-US"/>
        </w:rPr>
        <w:t>tips</w:t>
      </w:r>
      <w:r w:rsidRPr="00CD3859">
        <w:rPr>
          <w:rFonts w:ascii="Times New Roman" w:hAnsi="Times New Roman" w:cs="Times New Roman"/>
          <w:sz w:val="24"/>
          <w:szCs w:val="24"/>
          <w:lang w:val="en-US"/>
        </w:rPr>
        <w:t> on how to put down a fire in different </w:t>
      </w:r>
      <w:r w:rsidRPr="00CD3859">
        <w:rPr>
          <w:rFonts w:ascii="Times New Roman" w:hAnsi="Times New Roman" w:cs="Times New Roman"/>
          <w:i/>
          <w:iCs/>
          <w:sz w:val="24"/>
          <w:szCs w:val="24"/>
          <w:lang w:val="en-US"/>
        </w:rPr>
        <w:t>occasions</w:t>
      </w:r>
      <w:r w:rsidRPr="00CD385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65E36A9" w14:textId="083ABCB7" w:rsidR="00CD3859" w:rsidRPr="00CD3859" w:rsidRDefault="00CD3859" w:rsidP="00CD38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5408" behindDoc="1" locked="0" layoutInCell="1" allowOverlap="1" wp14:anchorId="0318615D" wp14:editId="16535E09">
            <wp:simplePos x="0" y="0"/>
            <wp:positionH relativeFrom="margin">
              <wp:align>center</wp:align>
            </wp:positionH>
            <wp:positionV relativeFrom="paragraph">
              <wp:posOffset>584571</wp:posOffset>
            </wp:positionV>
            <wp:extent cx="4864100" cy="5891692"/>
            <wp:effectExtent l="0" t="0" r="0" b="0"/>
            <wp:wrapNone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5891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CD3859" w:rsidRPr="00CD38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495514" w14:textId="77777777" w:rsidR="009832A7" w:rsidRDefault="009832A7" w:rsidP="009141FB">
      <w:pPr>
        <w:spacing w:after="0" w:line="240" w:lineRule="auto"/>
      </w:pPr>
      <w:r>
        <w:separator/>
      </w:r>
    </w:p>
  </w:endnote>
  <w:endnote w:type="continuationSeparator" w:id="0">
    <w:p w14:paraId="76F51A95" w14:textId="77777777" w:rsidR="009832A7" w:rsidRDefault="009832A7" w:rsidP="00914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856405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EF83EC" w14:textId="7BC3D883" w:rsidR="00367CC5" w:rsidRDefault="00367CC5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F3BA76" w14:textId="77777777" w:rsidR="00367CC5" w:rsidRDefault="00367CC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3AC2C2" w14:textId="77777777" w:rsidR="009832A7" w:rsidRDefault="009832A7" w:rsidP="009141FB">
      <w:pPr>
        <w:spacing w:after="0" w:line="240" w:lineRule="auto"/>
      </w:pPr>
      <w:r>
        <w:separator/>
      </w:r>
    </w:p>
  </w:footnote>
  <w:footnote w:type="continuationSeparator" w:id="0">
    <w:p w14:paraId="165E3912" w14:textId="77777777" w:rsidR="009832A7" w:rsidRDefault="009832A7" w:rsidP="009141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C2E1C"/>
    <w:multiLevelType w:val="hybridMultilevel"/>
    <w:tmpl w:val="C6346368"/>
    <w:lvl w:ilvl="0" w:tplc="7C0EB20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857AD"/>
    <w:multiLevelType w:val="hybridMultilevel"/>
    <w:tmpl w:val="A28A1088"/>
    <w:lvl w:ilvl="0" w:tplc="25C0B17E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43ABB"/>
    <w:multiLevelType w:val="hybridMultilevel"/>
    <w:tmpl w:val="BB1A619E"/>
    <w:lvl w:ilvl="0" w:tplc="88B04E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3C7B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70EB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5496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2E1B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E12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263B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CE47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B04F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CAD473A"/>
    <w:multiLevelType w:val="hybridMultilevel"/>
    <w:tmpl w:val="89DC58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D7E3D"/>
    <w:multiLevelType w:val="hybridMultilevel"/>
    <w:tmpl w:val="C6346368"/>
    <w:lvl w:ilvl="0" w:tplc="7C0EB20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72874"/>
    <w:multiLevelType w:val="hybridMultilevel"/>
    <w:tmpl w:val="6686BD0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924C3"/>
    <w:multiLevelType w:val="hybridMultilevel"/>
    <w:tmpl w:val="D8B8B6DA"/>
    <w:lvl w:ilvl="0" w:tplc="25C0B17E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EE50B8"/>
    <w:multiLevelType w:val="hybridMultilevel"/>
    <w:tmpl w:val="BBC04C9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194FA1"/>
    <w:multiLevelType w:val="multilevel"/>
    <w:tmpl w:val="38767D8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AE1538"/>
    <w:multiLevelType w:val="hybridMultilevel"/>
    <w:tmpl w:val="C6346368"/>
    <w:lvl w:ilvl="0" w:tplc="7C0EB20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B6219D"/>
    <w:multiLevelType w:val="hybridMultilevel"/>
    <w:tmpl w:val="9B1609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F6337D"/>
    <w:multiLevelType w:val="hybridMultilevel"/>
    <w:tmpl w:val="DAAA23A6"/>
    <w:lvl w:ilvl="0" w:tplc="040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AD2C7D"/>
    <w:multiLevelType w:val="hybridMultilevel"/>
    <w:tmpl w:val="B582E632"/>
    <w:lvl w:ilvl="0" w:tplc="040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"/>
  </w:num>
  <w:num w:numId="4">
    <w:abstractNumId w:val="9"/>
  </w:num>
  <w:num w:numId="5">
    <w:abstractNumId w:val="3"/>
  </w:num>
  <w:num w:numId="6">
    <w:abstractNumId w:val="11"/>
  </w:num>
  <w:num w:numId="7">
    <w:abstractNumId w:val="10"/>
  </w:num>
  <w:num w:numId="8">
    <w:abstractNumId w:val="2"/>
  </w:num>
  <w:num w:numId="9">
    <w:abstractNumId w:val="4"/>
  </w:num>
  <w:num w:numId="10">
    <w:abstractNumId w:val="0"/>
  </w:num>
  <w:num w:numId="11">
    <w:abstractNumId w:val="7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15"/>
    <w:rsid w:val="0001332B"/>
    <w:rsid w:val="000418D1"/>
    <w:rsid w:val="00054C18"/>
    <w:rsid w:val="000634C5"/>
    <w:rsid w:val="000A0F8B"/>
    <w:rsid w:val="000A6DB2"/>
    <w:rsid w:val="000F162A"/>
    <w:rsid w:val="001B4B90"/>
    <w:rsid w:val="001F5FDE"/>
    <w:rsid w:val="002169E9"/>
    <w:rsid w:val="00217D9F"/>
    <w:rsid w:val="00225A93"/>
    <w:rsid w:val="002A604C"/>
    <w:rsid w:val="002C3AC7"/>
    <w:rsid w:val="00304404"/>
    <w:rsid w:val="003537A8"/>
    <w:rsid w:val="003623B2"/>
    <w:rsid w:val="00367CC5"/>
    <w:rsid w:val="00395F5F"/>
    <w:rsid w:val="003D48B7"/>
    <w:rsid w:val="003E32A3"/>
    <w:rsid w:val="003E42EF"/>
    <w:rsid w:val="003F1942"/>
    <w:rsid w:val="00416E8D"/>
    <w:rsid w:val="00472ABD"/>
    <w:rsid w:val="00480779"/>
    <w:rsid w:val="0048084C"/>
    <w:rsid w:val="004B7638"/>
    <w:rsid w:val="004C3A2D"/>
    <w:rsid w:val="004D4463"/>
    <w:rsid w:val="004D6D78"/>
    <w:rsid w:val="00503A7F"/>
    <w:rsid w:val="00504D2B"/>
    <w:rsid w:val="0051072C"/>
    <w:rsid w:val="005254B7"/>
    <w:rsid w:val="005561EA"/>
    <w:rsid w:val="00580957"/>
    <w:rsid w:val="00666340"/>
    <w:rsid w:val="00671B0A"/>
    <w:rsid w:val="00684D4C"/>
    <w:rsid w:val="00696661"/>
    <w:rsid w:val="006A28CD"/>
    <w:rsid w:val="006B6673"/>
    <w:rsid w:val="006F76FD"/>
    <w:rsid w:val="007303F2"/>
    <w:rsid w:val="00795B8A"/>
    <w:rsid w:val="007C1C08"/>
    <w:rsid w:val="007E1899"/>
    <w:rsid w:val="008577B8"/>
    <w:rsid w:val="008848E6"/>
    <w:rsid w:val="00885395"/>
    <w:rsid w:val="008C5928"/>
    <w:rsid w:val="008F1EF8"/>
    <w:rsid w:val="009141FB"/>
    <w:rsid w:val="00923A3D"/>
    <w:rsid w:val="0093470E"/>
    <w:rsid w:val="0097694E"/>
    <w:rsid w:val="009832A7"/>
    <w:rsid w:val="00984B7B"/>
    <w:rsid w:val="0099119F"/>
    <w:rsid w:val="009B042B"/>
    <w:rsid w:val="009B249D"/>
    <w:rsid w:val="009E3B6F"/>
    <w:rsid w:val="009F27DB"/>
    <w:rsid w:val="00A31CB0"/>
    <w:rsid w:val="00A44499"/>
    <w:rsid w:val="00A84D35"/>
    <w:rsid w:val="00A930DE"/>
    <w:rsid w:val="00AA23DE"/>
    <w:rsid w:val="00AD741E"/>
    <w:rsid w:val="00AE3DAD"/>
    <w:rsid w:val="00B468E1"/>
    <w:rsid w:val="00B85760"/>
    <w:rsid w:val="00BB0809"/>
    <w:rsid w:val="00BB273D"/>
    <w:rsid w:val="00BB6020"/>
    <w:rsid w:val="00C071D8"/>
    <w:rsid w:val="00C569EC"/>
    <w:rsid w:val="00C72217"/>
    <w:rsid w:val="00C83477"/>
    <w:rsid w:val="00C8716A"/>
    <w:rsid w:val="00CD3859"/>
    <w:rsid w:val="00CF1871"/>
    <w:rsid w:val="00CF769A"/>
    <w:rsid w:val="00D1286B"/>
    <w:rsid w:val="00D13A3C"/>
    <w:rsid w:val="00D26DED"/>
    <w:rsid w:val="00D36C46"/>
    <w:rsid w:val="00D37E45"/>
    <w:rsid w:val="00D41AC8"/>
    <w:rsid w:val="00D95BED"/>
    <w:rsid w:val="00DE5C66"/>
    <w:rsid w:val="00DF0B1C"/>
    <w:rsid w:val="00E12148"/>
    <w:rsid w:val="00E21795"/>
    <w:rsid w:val="00E6171F"/>
    <w:rsid w:val="00E63F0D"/>
    <w:rsid w:val="00E83A8D"/>
    <w:rsid w:val="00E921A2"/>
    <w:rsid w:val="00EB2226"/>
    <w:rsid w:val="00F10813"/>
    <w:rsid w:val="00F13485"/>
    <w:rsid w:val="00F13962"/>
    <w:rsid w:val="00F30715"/>
    <w:rsid w:val="00FA1C32"/>
    <w:rsid w:val="00FC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8781"/>
  <w15:chartTrackingRefBased/>
  <w15:docId w15:val="{3F2F0813-7F42-465D-84CC-F7D0E3206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1C08"/>
  </w:style>
  <w:style w:type="paragraph" w:styleId="1">
    <w:name w:val="heading 1"/>
    <w:basedOn w:val="a"/>
    <w:next w:val="a"/>
    <w:link w:val="10"/>
    <w:uiPriority w:val="9"/>
    <w:qFormat/>
    <w:rsid w:val="00C871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59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A6D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071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3071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30715"/>
    <w:rPr>
      <w:color w:val="605E5C"/>
      <w:shd w:val="clear" w:color="auto" w:fill="E1DFDD"/>
    </w:rPr>
  </w:style>
  <w:style w:type="character" w:customStyle="1" w:styleId="10">
    <w:name w:val="Заглавие 1 Знак"/>
    <w:basedOn w:val="a0"/>
    <w:link w:val="1"/>
    <w:uiPriority w:val="9"/>
    <w:rsid w:val="00C871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C8716A"/>
    <w:pPr>
      <w:outlineLvl w:val="9"/>
    </w:pPr>
    <w:rPr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C8716A"/>
    <w:pPr>
      <w:spacing w:after="100"/>
      <w:ind w:left="220"/>
    </w:pPr>
    <w:rPr>
      <w:rFonts w:eastAsiaTheme="minorEastAsia" w:cs="Times New Roman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C8716A"/>
    <w:pPr>
      <w:spacing w:after="100"/>
    </w:pPr>
    <w:rPr>
      <w:rFonts w:eastAsiaTheme="minorEastAsia" w:cs="Times New Roman"/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C8716A"/>
    <w:pPr>
      <w:spacing w:after="100"/>
      <w:ind w:left="440"/>
    </w:pPr>
    <w:rPr>
      <w:rFonts w:eastAsiaTheme="minorEastAsia" w:cs="Times New Roman"/>
      <w:lang w:val="en-US"/>
    </w:rPr>
  </w:style>
  <w:style w:type="paragraph" w:styleId="a7">
    <w:name w:val="No Spacing"/>
    <w:uiPriority w:val="1"/>
    <w:qFormat/>
    <w:rsid w:val="00416E8D"/>
    <w:pPr>
      <w:spacing w:after="0" w:line="240" w:lineRule="auto"/>
    </w:pPr>
  </w:style>
  <w:style w:type="character" w:customStyle="1" w:styleId="20">
    <w:name w:val="Заглавие 2 Знак"/>
    <w:basedOn w:val="a0"/>
    <w:link w:val="2"/>
    <w:uiPriority w:val="9"/>
    <w:rsid w:val="008C59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rsid w:val="000A6D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9141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rsid w:val="009141FB"/>
  </w:style>
  <w:style w:type="paragraph" w:styleId="aa">
    <w:name w:val="footer"/>
    <w:basedOn w:val="a"/>
    <w:link w:val="ab"/>
    <w:uiPriority w:val="99"/>
    <w:unhideWhenUsed/>
    <w:rsid w:val="009141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rsid w:val="009141FB"/>
  </w:style>
  <w:style w:type="table" w:styleId="ac">
    <w:name w:val="Table Grid"/>
    <w:basedOn w:val="a1"/>
    <w:uiPriority w:val="39"/>
    <w:rsid w:val="003E4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6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7493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6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05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97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998821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17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485996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0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40430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599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059226AF-1B03-41BB-B512-52FD20994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546</Words>
  <Characters>3117</Characters>
  <Application>Microsoft Office Word</Application>
  <DocSecurity>0</DocSecurity>
  <Lines>25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Максимилиян Красимиров Димов</cp:lastModifiedBy>
  <cp:revision>4</cp:revision>
  <dcterms:created xsi:type="dcterms:W3CDTF">2021-04-16T12:56:00Z</dcterms:created>
  <dcterms:modified xsi:type="dcterms:W3CDTF">2021-04-16T12:59:00Z</dcterms:modified>
</cp:coreProperties>
</file>