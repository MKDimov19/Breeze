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0DA63C67" w:rsidR="00FC1419" w:rsidRDefault="00FC1419" w:rsidP="00B84452">
      <w:pPr>
        <w:spacing w:line="276" w:lineRule="auto"/>
        <w:rPr>
          <w:kern w:val="28"/>
        </w:rPr>
      </w:pPr>
      <w:r w:rsidRPr="00FC1419">
        <w:rPr>
          <w:b/>
          <w:bCs/>
          <w:noProof/>
          <w:color w:val="3B3B34" w:themeColor="text2" w:themeShade="BF"/>
          <w:sz w:val="28"/>
          <w:szCs w:val="28"/>
        </w:rPr>
        <w:drawing>
          <wp:anchor distT="0" distB="0" distL="114300" distR="114300" simplePos="0" relativeHeight="251645951" behindDoc="0" locked="0" layoutInCell="1" allowOverlap="1" wp14:anchorId="3BAB111F" wp14:editId="57BB4893">
            <wp:simplePos x="0" y="0"/>
            <wp:positionH relativeFrom="margin">
              <wp:posOffset>2196033</wp:posOffset>
            </wp:positionH>
            <wp:positionV relativeFrom="paragraph">
              <wp:posOffset>-2706573</wp:posOffset>
            </wp:positionV>
            <wp:extent cx="6510127" cy="6615400"/>
            <wp:effectExtent l="23812" t="0" r="0" b="276542"/>
            <wp:wrapNone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130F4E-3499-4A08-8335-9A935A12C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>
                      <a:extLst>
                        <a:ext uri="{FF2B5EF4-FFF2-40B4-BE49-F238E27FC236}">
                          <a16:creationId xmlns:a16="http://schemas.microsoft.com/office/drawing/2014/main" id="{46130F4E-3499-4A08-8335-9A935A12C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862365">
                      <a:off x="0" y="0"/>
                      <a:ext cx="6510127" cy="661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4008946" w:rsidR="000F4EF2" w:rsidRDefault="00FC1419" w:rsidP="00B84452">
          <w:pPr>
            <w:spacing w:line="276" w:lineRule="auto"/>
            <w:rPr>
              <w:kern w:val="28"/>
            </w:rPr>
          </w:pPr>
          <w:r w:rsidRPr="00FC1419">
            <w:rPr>
              <w:noProof/>
              <w:sz w:val="56"/>
            </w:rPr>
            <w:drawing>
              <wp:anchor distT="0" distB="0" distL="114300" distR="114300" simplePos="0" relativeHeight="251665920" behindDoc="0" locked="0" layoutInCell="1" allowOverlap="1" wp14:anchorId="212704C5" wp14:editId="5D2B45E9">
                <wp:simplePos x="0" y="0"/>
                <wp:positionH relativeFrom="page">
                  <wp:posOffset>-2259792</wp:posOffset>
                </wp:positionH>
                <wp:positionV relativeFrom="paragraph">
                  <wp:posOffset>357505</wp:posOffset>
                </wp:positionV>
                <wp:extent cx="6400800" cy="6416714"/>
                <wp:effectExtent l="266700" t="1905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780348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32768DB2">
                    <wp:simplePos x="0" y="0"/>
                    <wp:positionH relativeFrom="margin">
                      <wp:posOffset>-92075</wp:posOffset>
                    </wp:positionH>
                    <wp:positionV relativeFrom="margin">
                      <wp:posOffset>6436360</wp:posOffset>
                    </wp:positionV>
                    <wp:extent cx="6164580" cy="13335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64580" cy="133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47378DF9" w:rsidR="000F4EF2" w:rsidRPr="00CB2CEF" w:rsidRDefault="00CB2CEF">
                                <w:pPr>
                                  <w:pStyle w:val="Title"/>
                                  <w:rPr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12"/>
                                    <w:szCs w:val="112"/>
                                    <w:lang w:val="en-US"/>
                                  </w:rPr>
                                  <w:t>BREEZE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A6CFB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26" o:spid="_x0000_s1026" type="#_x0000_t202" style="position:absolute;margin-left:-7.25pt;margin-top:506.8pt;width:485.4pt;height:105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" filled="f" stroked="f">
                    <v:textbox>
                      <w:txbxContent>
                        <w:p w14:paraId="7C25DBE4" w14:textId="47378DF9" w:rsidR="000F4EF2" w:rsidRPr="00CB2CEF" w:rsidRDefault="00CB2CEF">
                          <w:pPr>
                            <w:pStyle w:val="Title"/>
                            <w:rPr>
                              <w:sz w:val="112"/>
                              <w:szCs w:val="112"/>
                              <w:lang w:val="en-US"/>
                            </w:rPr>
                          </w:pPr>
                          <w:r>
                            <w:rPr>
                              <w:sz w:val="112"/>
                              <w:szCs w:val="112"/>
                              <w:lang w:val="en-US"/>
                            </w:rPr>
                            <w:t>BREEZE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85E12C1" w14:textId="2393C95F" w:rsidR="0066066F" w:rsidRDefault="00FC1419" w:rsidP="00B84452">
          <w:pPr>
            <w:spacing w:line="276" w:lineRule="auto"/>
            <w:rPr>
              <w:sz w:val="56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2064" behindDoc="0" locked="0" layoutInCell="1" allowOverlap="1" wp14:anchorId="23A58966" wp14:editId="74F1BEEF">
                    <wp:simplePos x="0" y="0"/>
                    <wp:positionH relativeFrom="margin">
                      <wp:posOffset>3610321</wp:posOffset>
                    </wp:positionH>
                    <wp:positionV relativeFrom="paragraph">
                      <wp:posOffset>299145</wp:posOffset>
                    </wp:positionV>
                    <wp:extent cx="172171" cy="172171"/>
                    <wp:effectExtent l="0" t="0" r="18415" b="18415"/>
                    <wp:wrapNone/>
                    <wp:docPr id="18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72171" cy="172171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9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3B5726" id="Group 11" o:spid="_x0000_s1026" style="position:absolute;margin-left:284.3pt;margin-top:23.55pt;width:13.55pt;height:13.55pt;rotation:6972194fd;z-index:251672064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0016" behindDoc="0" locked="0" layoutInCell="1" allowOverlap="1" wp14:anchorId="5D935DB3" wp14:editId="2DD04E1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180628</wp:posOffset>
                    </wp:positionV>
                    <wp:extent cx="673174" cy="673174"/>
                    <wp:effectExtent l="0" t="19050" r="12700" b="12700"/>
                    <wp:wrapNone/>
                    <wp:docPr id="14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673174" cy="673174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16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DD822C" id="Group 11" o:spid="_x0000_s1026" style="position:absolute;margin-left:0;margin-top:14.2pt;width:53pt;height:53pt;rotation:6972194fd;z-index:251670016;mso-position-horizontal:center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20B10E12">
                <wp:simplePos x="0" y="0"/>
                <wp:positionH relativeFrom="page">
                  <wp:posOffset>4588799</wp:posOffset>
                </wp:positionH>
                <wp:positionV relativeFrom="paragraph">
                  <wp:posOffset>485487</wp:posOffset>
                </wp:positionV>
                <wp:extent cx="6400800" cy="6416714"/>
                <wp:effectExtent l="0" t="0" r="13335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3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400800" cy="64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6D196FA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61320F32" w:rsidR="000F4EF2" w:rsidRPr="00090997" w:rsidRDefault="00090997">
                                <w:pPr>
                                  <w:pStyle w:val="Subtitle"/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</w:rPr>
                                </w:pPr>
                                <w:r>
                                  <w:rPr>
                                    <w:color w:val="F2F2F2" w:themeColor="background1" w:themeShade="F2"/>
                                    <w:sz w:val="44"/>
                                    <w:szCs w:val="32"/>
                                  </w:rPr>
                                  <w:t>ТЕСТ ПЛАН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56028" id="Текстово поле 11" o:spid="_x0000_s1027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" fillcolor="#ff6137 [1945]" stroked="f">
                    <v:textbox>
                      <w:txbxContent>
                        <w:p w14:paraId="1C263BC3" w14:textId="61320F32" w:rsidR="000F4EF2" w:rsidRPr="00090997" w:rsidRDefault="00090997">
                          <w:pPr>
                            <w:pStyle w:val="Subtitle"/>
                            <w:rPr>
                              <w:color w:val="F2F2F2" w:themeColor="background1" w:themeShade="F2"/>
                              <w:sz w:val="44"/>
                              <w:szCs w:val="32"/>
                            </w:rPr>
                          </w:pPr>
                          <w:r>
                            <w:rPr>
                              <w:color w:val="F2F2F2" w:themeColor="background1" w:themeShade="F2"/>
                              <w:sz w:val="44"/>
                              <w:szCs w:val="32"/>
                            </w:rPr>
                            <w:t>ТЕСТ ПЛАН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26272AD6" w:rsidR="0066066F" w:rsidRPr="002D0843" w:rsidRDefault="00FC1419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6160" behindDoc="0" locked="0" layoutInCell="1" allowOverlap="1" wp14:anchorId="6350E747" wp14:editId="47A31DFF">
                    <wp:simplePos x="0" y="0"/>
                    <wp:positionH relativeFrom="margin">
                      <wp:posOffset>2587279</wp:posOffset>
                    </wp:positionH>
                    <wp:positionV relativeFrom="paragraph">
                      <wp:posOffset>3282315</wp:posOffset>
                    </wp:positionV>
                    <wp:extent cx="479947" cy="479947"/>
                    <wp:effectExtent l="0" t="19050" r="15875" b="15875"/>
                    <wp:wrapNone/>
                    <wp:docPr id="22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479947" cy="479947"/>
                              <a:chOff x="14167" y="0"/>
                              <a:chExt cx="6321665" cy="6350000"/>
                            </a:xfr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3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D26501" id="Group 11" o:spid="_x0000_s1026" style="position:absolute;margin-left:203.7pt;margin-top:258.45pt;width:37.8pt;height:37.8pt;rotation:6972194fd;z-index:251676160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Pr="00FC1419">
            <w:rPr>
              <w:b/>
              <w:bCs/>
              <w:noProof/>
              <w:color w:val="3B3B34" w:themeColor="text2" w:themeShade="BF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74112" behindDoc="0" locked="0" layoutInCell="1" allowOverlap="1" wp14:anchorId="1D88B81B" wp14:editId="05591454">
                    <wp:simplePos x="0" y="0"/>
                    <wp:positionH relativeFrom="margin">
                      <wp:posOffset>2287501</wp:posOffset>
                    </wp:positionH>
                    <wp:positionV relativeFrom="paragraph">
                      <wp:posOffset>3908484</wp:posOffset>
                    </wp:positionV>
                    <wp:extent cx="1055948" cy="1055948"/>
                    <wp:effectExtent l="0" t="19050" r="11430" b="11430"/>
                    <wp:wrapNone/>
                    <wp:docPr id="20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rot="6383234">
                              <a:off x="0" y="0"/>
                              <a:ext cx="1055948" cy="1055948"/>
                              <a:chOff x="14167" y="0"/>
                              <a:chExt cx="6321665" cy="6350000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21" name="Freeform 12"/>
                            <wps:cNvSpPr/>
                            <wps:spPr>
                              <a:xfrm>
                                <a:off x="14167" y="0"/>
                                <a:ext cx="6321665" cy="635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21665" h="6350000">
                                    <a:moveTo>
                                      <a:pt x="3160833" y="0"/>
                                    </a:moveTo>
                                    <a:lnTo>
                                      <a:pt x="3160833" y="0"/>
                                    </a:lnTo>
                                    <a:cubicBezTo>
                                      <a:pt x="4908795" y="7817"/>
                                      <a:pt x="6321666" y="1427021"/>
                                      <a:pt x="6321666" y="3175000"/>
                                    </a:cubicBezTo>
                                    <a:cubicBezTo>
                                      <a:pt x="6321666" y="4922979"/>
                                      <a:pt x="4908795" y="6342183"/>
                                      <a:pt x="3160833" y="6350000"/>
                                    </a:cubicBezTo>
                                    <a:cubicBezTo>
                                      <a:pt x="1412871" y="6342183"/>
                                      <a:pt x="0" y="4922979"/>
                                      <a:pt x="0" y="3175000"/>
                                    </a:cubicBezTo>
                                    <a:cubicBezTo>
                                      <a:pt x="0" y="1427021"/>
                                      <a:pt x="1412871" y="7817"/>
                                      <a:pt x="3160833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700957" id="Group 11" o:spid="_x0000_s1026" style="position:absolute;margin-left:180.1pt;margin-top:307.75pt;width:83.15pt;height:83.15pt;rotation:6972194fd;z-index:251674112;mso-position-horizontal-relative:margin;mso-width-relative:margin;mso-height-relative:margin" coordorigin="141" coordsize="63216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">
                    <v:shape id="Freeform 12" o:spid="_x0000_s1027" style="position:absolute;left:141;width:63217;height:63500;visibility:visible;mso-wrap-style:square;v-text-anchor:top" coordsize="6321665,635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" path="m3160833,r,c4908795,7817,6321666,1427021,6321666,3175000v,1747979,-1412871,3167183,-3160833,3175000c1412871,6342183,,4922979,,3175000,,1427021,1412871,7817,3160833,xe" filled="f" stroked="f">
                      <v:path arrowok="t"/>
                    </v:shape>
                    <w10:wrap anchorx="margin"/>
                  </v:group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A554CB6" wp14:editId="056C886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6675120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авоъгъл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39D2ED4F" id="Правоъгълник 9" o:spid="_x0000_s1026" style="position:absolute;margin-left:0;margin-top:0;width:10.1pt;height:222.3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" fillcolor="#505046 [3215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2FB9D0A7" wp14:editId="37F3A4F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708660</wp:posOffset>
                        </wp:positionV>
                      </mc:Fallback>
                    </mc:AlternateContent>
                    <wp:extent cx="128270" cy="6297930"/>
                    <wp:effectExtent l="0" t="0" r="5080" b="7620"/>
                    <wp:wrapNone/>
                    <wp:docPr id="5" name="Правоъгъл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5617A5B3" id="Правоъгълник 8" o:spid="_x0000_s1026" style="position:absolute;margin-left:0;margin-top:0;width:10.1pt;height:495.9pt;z-index:25165363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CgQkK/NQIAACEEAAAOAAAAAAAAAAAAAAAA&#10;AC4CAABkcnMvZTJvRG9jLnhtbFBLAQItABQABgAIAAAAIQCa48A53QAAAAQBAAAPAAAAAAAAAAAA&#10;AAAAAI8EAABkcnMvZG93bnJldi54bWxQSwUGAAAAAAQABADzAAAAmQUAAAAA&#10;" fillcolor="black [3213]" stroked="f">
                    <w10:wrap anchorx="margin" anchory="margin"/>
                  </v:rect>
                </w:pict>
              </mc:Fallback>
            </mc:AlternateContent>
          </w:r>
          <w:r w:rsidR="00FE5B2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6DFBC3E1" wp14:editId="6E9686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авоъгъл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17A6FD1" id="Правоъгълник 4" o:spid="_x0000_s1026" style="position:absolute;margin-left:0;margin-top:0;width:538.55pt;height:718.2pt;z-index:25164851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" filled="f" strokecolor="black [3213]">
                    <w10:wrap anchorx="margin" anchory="margin"/>
                  </v:rect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191678888"/>
        <w:docPartObj>
          <w:docPartGallery w:val="Table of Contents"/>
          <w:docPartUnique/>
        </w:docPartObj>
      </w:sdtPr>
      <w:sdtEndPr>
        <w:rPr>
          <w:b/>
          <w:noProof/>
          <w:sz w:val="24"/>
          <w:szCs w:val="24"/>
        </w:rPr>
      </w:sdtEndPr>
      <w:sdtContent>
        <w:p w14:paraId="2ED974EC" w14:textId="1D4F7209" w:rsidR="00CB2CEF" w:rsidRDefault="00CB2CEF">
          <w:pPr>
            <w:pStyle w:val="TOCHeading"/>
          </w:pPr>
          <w:r>
            <w:t>Contents</w:t>
          </w:r>
        </w:p>
        <w:p w14:paraId="36EB77C8" w14:textId="3DAC85B2" w:rsidR="004609F6" w:rsidRPr="004609F6" w:rsidRDefault="00CB2CEF">
          <w:pPr>
            <w:pStyle w:val="TOC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r w:rsidRPr="004609F6">
            <w:rPr>
              <w:sz w:val="24"/>
              <w:szCs w:val="24"/>
            </w:rPr>
            <w:fldChar w:fldCharType="begin"/>
          </w:r>
          <w:r w:rsidRPr="004609F6">
            <w:rPr>
              <w:sz w:val="24"/>
              <w:szCs w:val="24"/>
            </w:rPr>
            <w:instrText xml:space="preserve"> TOC \o "1-3" \h \z \u </w:instrText>
          </w:r>
          <w:r w:rsidRPr="004609F6">
            <w:rPr>
              <w:sz w:val="24"/>
              <w:szCs w:val="24"/>
            </w:rPr>
            <w:fldChar w:fldCharType="separate"/>
          </w:r>
          <w:hyperlink w:anchor="_Toc69928440" w:history="1">
            <w:r w:rsidR="004609F6" w:rsidRPr="004609F6">
              <w:rPr>
                <w:rStyle w:val="Hyperlink"/>
                <w:sz w:val="24"/>
                <w:szCs w:val="24"/>
              </w:rPr>
              <w:t>1.</w:t>
            </w:r>
            <w:r w:rsidR="004609F6"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="004609F6" w:rsidRPr="004609F6">
              <w:rPr>
                <w:rStyle w:val="Hyperlink"/>
                <w:sz w:val="24"/>
                <w:szCs w:val="24"/>
              </w:rPr>
              <w:t>Въведение</w:t>
            </w:r>
            <w:r w:rsidR="004609F6" w:rsidRPr="004609F6">
              <w:rPr>
                <w:webHidden/>
                <w:sz w:val="24"/>
                <w:szCs w:val="24"/>
              </w:rPr>
              <w:tab/>
            </w:r>
            <w:r w:rsidR="004609F6" w:rsidRPr="004609F6">
              <w:rPr>
                <w:webHidden/>
                <w:sz w:val="24"/>
                <w:szCs w:val="24"/>
              </w:rPr>
              <w:fldChar w:fldCharType="begin"/>
            </w:r>
            <w:r w:rsidR="004609F6" w:rsidRPr="004609F6">
              <w:rPr>
                <w:webHidden/>
                <w:sz w:val="24"/>
                <w:szCs w:val="24"/>
              </w:rPr>
              <w:instrText xml:space="preserve"> PAGEREF _Toc69928440 \h </w:instrText>
            </w:r>
            <w:r w:rsidR="004609F6" w:rsidRPr="004609F6">
              <w:rPr>
                <w:webHidden/>
                <w:sz w:val="24"/>
                <w:szCs w:val="24"/>
              </w:rPr>
            </w:r>
            <w:r w:rsidR="004609F6" w:rsidRPr="004609F6">
              <w:rPr>
                <w:webHidden/>
                <w:sz w:val="24"/>
                <w:szCs w:val="24"/>
              </w:rPr>
              <w:fldChar w:fldCharType="separate"/>
            </w:r>
            <w:r w:rsidR="004609F6" w:rsidRPr="004609F6">
              <w:rPr>
                <w:webHidden/>
                <w:sz w:val="24"/>
                <w:szCs w:val="24"/>
              </w:rPr>
              <w:t>2</w:t>
            </w:r>
            <w:r w:rsidR="004609F6"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25F11EC" w14:textId="77B3AAE2" w:rsidR="004609F6" w:rsidRPr="004609F6" w:rsidRDefault="004609F6">
          <w:pPr>
            <w:pStyle w:val="TOC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41" w:history="1">
            <w:r w:rsidRPr="004609F6">
              <w:rPr>
                <w:rStyle w:val="Hyperlink"/>
                <w:sz w:val="24"/>
                <w:szCs w:val="24"/>
              </w:rPr>
              <w:t>2.</w:t>
            </w:r>
            <w:r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Pr="004609F6">
              <w:rPr>
                <w:rStyle w:val="Hyperlink"/>
                <w:sz w:val="24"/>
                <w:szCs w:val="24"/>
              </w:rPr>
              <w:t>Entry и exit критерий</w:t>
            </w:r>
            <w:r w:rsidRPr="004609F6">
              <w:rPr>
                <w:webHidden/>
                <w:sz w:val="24"/>
                <w:szCs w:val="24"/>
              </w:rPr>
              <w:tab/>
            </w:r>
            <w:r w:rsidRPr="004609F6">
              <w:rPr>
                <w:webHidden/>
                <w:sz w:val="24"/>
                <w:szCs w:val="24"/>
              </w:rPr>
              <w:fldChar w:fldCharType="begin"/>
            </w:r>
            <w:r w:rsidRPr="004609F6">
              <w:rPr>
                <w:webHidden/>
                <w:sz w:val="24"/>
                <w:szCs w:val="24"/>
              </w:rPr>
              <w:instrText xml:space="preserve"> PAGEREF _Toc69928441 \h </w:instrText>
            </w:r>
            <w:r w:rsidRPr="004609F6">
              <w:rPr>
                <w:webHidden/>
                <w:sz w:val="24"/>
                <w:szCs w:val="24"/>
              </w:rPr>
            </w:r>
            <w:r w:rsidRPr="004609F6">
              <w:rPr>
                <w:webHidden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sz w:val="24"/>
                <w:szCs w:val="24"/>
              </w:rPr>
              <w:t>2</w:t>
            </w:r>
            <w:r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43F2B2E" w14:textId="224B92BE" w:rsidR="004609F6" w:rsidRPr="004609F6" w:rsidRDefault="004609F6" w:rsidP="004609F6">
          <w:pPr>
            <w:pStyle w:val="TOC2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42" w:history="1"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2.1</w:t>
            </w:r>
            <w:r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  <w:lang w:val="en-US"/>
              </w:rPr>
              <w:t xml:space="preserve">Entry </w:t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критерий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_Toc69928442 \h </w:instrTex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>2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56685024" w14:textId="08052E26" w:rsidR="004609F6" w:rsidRPr="004609F6" w:rsidRDefault="004609F6" w:rsidP="004609F6">
          <w:pPr>
            <w:pStyle w:val="TOC2"/>
            <w:rPr>
              <w:sz w:val="24"/>
              <w:szCs w:val="24"/>
              <w:lang w:val="en-US" w:eastAsia="en-US"/>
            </w:rPr>
          </w:pPr>
          <w:hyperlink w:anchor="_Toc69928443" w:history="1"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 xml:space="preserve">2.2 </w:t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  <w:lang w:val="en-US"/>
              </w:rPr>
              <w:t xml:space="preserve">          Exit </w:t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критерий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_Toc69928443 \h </w:instrTex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>2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7AD74A0B" w14:textId="1D33CCA7" w:rsidR="004609F6" w:rsidRPr="004609F6" w:rsidRDefault="004609F6">
          <w:pPr>
            <w:pStyle w:val="TOC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44" w:history="1">
            <w:r w:rsidRPr="004609F6">
              <w:rPr>
                <w:rStyle w:val="Hyperlink"/>
                <w:sz w:val="24"/>
                <w:szCs w:val="24"/>
              </w:rPr>
              <w:t>3.</w:t>
            </w:r>
            <w:r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Pr="004609F6">
              <w:rPr>
                <w:rStyle w:val="Hyperlink"/>
                <w:sz w:val="24"/>
                <w:szCs w:val="24"/>
              </w:rPr>
              <w:t>Цели и задачи</w:t>
            </w:r>
            <w:r w:rsidRPr="004609F6">
              <w:rPr>
                <w:webHidden/>
                <w:sz w:val="24"/>
                <w:szCs w:val="24"/>
              </w:rPr>
              <w:tab/>
            </w:r>
            <w:r w:rsidRPr="004609F6">
              <w:rPr>
                <w:webHidden/>
                <w:sz w:val="24"/>
                <w:szCs w:val="24"/>
              </w:rPr>
              <w:fldChar w:fldCharType="begin"/>
            </w:r>
            <w:r w:rsidRPr="004609F6">
              <w:rPr>
                <w:webHidden/>
                <w:sz w:val="24"/>
                <w:szCs w:val="24"/>
              </w:rPr>
              <w:instrText xml:space="preserve"> PAGEREF _Toc69928444 \h </w:instrText>
            </w:r>
            <w:r w:rsidRPr="004609F6">
              <w:rPr>
                <w:webHidden/>
                <w:sz w:val="24"/>
                <w:szCs w:val="24"/>
              </w:rPr>
            </w:r>
            <w:r w:rsidRPr="004609F6">
              <w:rPr>
                <w:webHidden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sz w:val="24"/>
                <w:szCs w:val="24"/>
              </w:rPr>
              <w:t>2</w:t>
            </w:r>
            <w:r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0408773" w14:textId="4FFBBAA3" w:rsidR="004609F6" w:rsidRPr="004609F6" w:rsidRDefault="004609F6" w:rsidP="004609F6">
          <w:pPr>
            <w:pStyle w:val="TOC2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45" w:history="1"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3.1</w:t>
            </w:r>
            <w:r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Цели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_Toc69928445 \h </w:instrTex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>2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36991F91" w14:textId="2E168243" w:rsidR="004609F6" w:rsidRPr="004609F6" w:rsidRDefault="004609F6" w:rsidP="004609F6">
          <w:pPr>
            <w:pStyle w:val="TOC2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46" w:history="1"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3.2</w:t>
            </w:r>
            <w:r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Задачи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_Toc69928446 \h </w:instrTex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>2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2B5CE0E2" w14:textId="38178BB2" w:rsidR="004609F6" w:rsidRPr="004609F6" w:rsidRDefault="004609F6">
          <w:pPr>
            <w:pStyle w:val="TOC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47" w:history="1">
            <w:r w:rsidRPr="004609F6">
              <w:rPr>
                <w:rStyle w:val="Hyperlink"/>
                <w:sz w:val="24"/>
                <w:szCs w:val="24"/>
              </w:rPr>
              <w:t>4.</w:t>
            </w:r>
            <w:r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Pr="004609F6">
              <w:rPr>
                <w:rStyle w:val="Hyperlink"/>
                <w:sz w:val="24"/>
                <w:szCs w:val="24"/>
              </w:rPr>
              <w:t>Обхват</w:t>
            </w:r>
            <w:r w:rsidRPr="004609F6">
              <w:rPr>
                <w:webHidden/>
                <w:sz w:val="24"/>
                <w:szCs w:val="24"/>
              </w:rPr>
              <w:tab/>
            </w:r>
            <w:r w:rsidRPr="004609F6">
              <w:rPr>
                <w:webHidden/>
                <w:sz w:val="24"/>
                <w:szCs w:val="24"/>
              </w:rPr>
              <w:fldChar w:fldCharType="begin"/>
            </w:r>
            <w:r w:rsidRPr="004609F6">
              <w:rPr>
                <w:webHidden/>
                <w:sz w:val="24"/>
                <w:szCs w:val="24"/>
              </w:rPr>
              <w:instrText xml:space="preserve"> PAGEREF _Toc69928447 \h </w:instrText>
            </w:r>
            <w:r w:rsidRPr="004609F6">
              <w:rPr>
                <w:webHidden/>
                <w:sz w:val="24"/>
                <w:szCs w:val="24"/>
              </w:rPr>
            </w:r>
            <w:r w:rsidRPr="004609F6">
              <w:rPr>
                <w:webHidden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sz w:val="24"/>
                <w:szCs w:val="24"/>
              </w:rPr>
              <w:t>3</w:t>
            </w:r>
            <w:r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52C0476" w14:textId="731BF8CC" w:rsidR="004609F6" w:rsidRPr="004609F6" w:rsidRDefault="004609F6" w:rsidP="004609F6">
          <w:pPr>
            <w:pStyle w:val="TOC2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48" w:history="1"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4.1</w:t>
            </w:r>
            <w:r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Ръчно тестване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_Toc69928448 \h </w:instrTex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>3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24B3EBD9" w14:textId="5294FEEA" w:rsidR="004609F6" w:rsidRPr="004609F6" w:rsidRDefault="004609F6">
          <w:pPr>
            <w:pStyle w:val="TOC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49" w:history="1">
            <w:r w:rsidRPr="004609F6">
              <w:rPr>
                <w:rStyle w:val="Hyperlink"/>
                <w:sz w:val="24"/>
                <w:szCs w:val="24"/>
              </w:rPr>
              <w:t>5.</w:t>
            </w:r>
            <w:r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Pr="004609F6">
              <w:rPr>
                <w:rStyle w:val="Hyperlink"/>
                <w:sz w:val="24"/>
                <w:szCs w:val="24"/>
              </w:rPr>
              <w:t>подход</w:t>
            </w:r>
            <w:r w:rsidRPr="004609F6">
              <w:rPr>
                <w:webHidden/>
                <w:sz w:val="24"/>
                <w:szCs w:val="24"/>
              </w:rPr>
              <w:tab/>
            </w:r>
            <w:r w:rsidRPr="004609F6">
              <w:rPr>
                <w:webHidden/>
                <w:sz w:val="24"/>
                <w:szCs w:val="24"/>
              </w:rPr>
              <w:fldChar w:fldCharType="begin"/>
            </w:r>
            <w:r w:rsidRPr="004609F6">
              <w:rPr>
                <w:webHidden/>
                <w:sz w:val="24"/>
                <w:szCs w:val="24"/>
              </w:rPr>
              <w:instrText xml:space="preserve"> PAGEREF _Toc69928449 \h </w:instrText>
            </w:r>
            <w:r w:rsidRPr="004609F6">
              <w:rPr>
                <w:webHidden/>
                <w:sz w:val="24"/>
                <w:szCs w:val="24"/>
              </w:rPr>
            </w:r>
            <w:r w:rsidRPr="004609F6">
              <w:rPr>
                <w:webHidden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sz w:val="24"/>
                <w:szCs w:val="24"/>
              </w:rPr>
              <w:t>3</w:t>
            </w:r>
            <w:r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56BBA87" w14:textId="4EBE77A6" w:rsidR="004609F6" w:rsidRPr="004609F6" w:rsidRDefault="004609F6" w:rsidP="004609F6">
          <w:pPr>
            <w:pStyle w:val="TOC2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50" w:history="1"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5.1</w:t>
            </w:r>
            <w:r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Техниките, които използвахме за тестването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_Toc69928450 \h </w:instrTex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>3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30DF8697" w14:textId="489D82EA" w:rsidR="004609F6" w:rsidRPr="004609F6" w:rsidRDefault="004609F6">
          <w:pPr>
            <w:pStyle w:val="TOC1"/>
            <w:rPr>
              <w:rFonts w:asciiTheme="minorHAnsi" w:hAnsiTheme="minorHAnsi"/>
              <w:color w:val="auto"/>
              <w:sz w:val="24"/>
              <w:szCs w:val="24"/>
              <w:lang w:eastAsia="en-US"/>
            </w:rPr>
          </w:pPr>
          <w:hyperlink w:anchor="_Toc69928451" w:history="1">
            <w:r w:rsidRPr="004609F6">
              <w:rPr>
                <w:rStyle w:val="Hyperlink"/>
                <w:sz w:val="24"/>
                <w:szCs w:val="24"/>
              </w:rPr>
              <w:t>6.</w:t>
            </w:r>
            <w:r w:rsidRPr="004609F6">
              <w:rPr>
                <w:rFonts w:asciiTheme="minorHAnsi" w:hAnsiTheme="minorHAnsi"/>
                <w:color w:val="auto"/>
                <w:sz w:val="24"/>
                <w:szCs w:val="24"/>
                <w:lang w:eastAsia="en-US"/>
              </w:rPr>
              <w:tab/>
            </w:r>
            <w:r w:rsidRPr="004609F6">
              <w:rPr>
                <w:rStyle w:val="Hyperlink"/>
                <w:sz w:val="24"/>
                <w:szCs w:val="24"/>
              </w:rPr>
              <w:t>процес на тестване</w:t>
            </w:r>
            <w:r w:rsidRPr="004609F6">
              <w:rPr>
                <w:webHidden/>
                <w:sz w:val="24"/>
                <w:szCs w:val="24"/>
              </w:rPr>
              <w:tab/>
            </w:r>
            <w:r w:rsidRPr="004609F6">
              <w:rPr>
                <w:webHidden/>
                <w:sz w:val="24"/>
                <w:szCs w:val="24"/>
              </w:rPr>
              <w:fldChar w:fldCharType="begin"/>
            </w:r>
            <w:r w:rsidRPr="004609F6">
              <w:rPr>
                <w:webHidden/>
                <w:sz w:val="24"/>
                <w:szCs w:val="24"/>
              </w:rPr>
              <w:instrText xml:space="preserve"> PAGEREF _Toc69928451 \h </w:instrText>
            </w:r>
            <w:r w:rsidRPr="004609F6">
              <w:rPr>
                <w:webHidden/>
                <w:sz w:val="24"/>
                <w:szCs w:val="24"/>
              </w:rPr>
            </w:r>
            <w:r w:rsidRPr="004609F6">
              <w:rPr>
                <w:webHidden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sz w:val="24"/>
                <w:szCs w:val="24"/>
              </w:rPr>
              <w:t>3</w:t>
            </w:r>
            <w:r w:rsidRPr="004609F6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A3B1584" w14:textId="359FAE60" w:rsidR="004609F6" w:rsidRPr="004609F6" w:rsidRDefault="004609F6" w:rsidP="004609F6">
          <w:pPr>
            <w:pStyle w:val="TOC2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52" w:history="1"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6.1</w:t>
            </w:r>
            <w:r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Резултати от тестовете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_Toc69928452 \h </w:instrTex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>3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17B52772" w14:textId="7129B3C3" w:rsidR="004609F6" w:rsidRPr="004609F6" w:rsidRDefault="004609F6" w:rsidP="004609F6">
          <w:pPr>
            <w:pStyle w:val="TOC2"/>
            <w:rPr>
              <w:color w:val="3B3B34" w:themeColor="text2" w:themeShade="BF"/>
              <w:sz w:val="24"/>
              <w:szCs w:val="24"/>
              <w:lang w:val="en-US" w:eastAsia="en-US"/>
            </w:rPr>
          </w:pPr>
          <w:hyperlink w:anchor="_Toc69928453" w:history="1">
            <w:r w:rsidRPr="004609F6">
              <w:rPr>
                <w:rStyle w:val="Hyperlink"/>
                <w:color w:val="3B3B34" w:themeColor="text2" w:themeShade="BF"/>
                <w:sz w:val="24"/>
                <w:szCs w:val="24"/>
                <w:lang w:val="en-US"/>
              </w:rPr>
              <w:t>6.2</w:t>
            </w:r>
            <w:r w:rsidRPr="004609F6">
              <w:rPr>
                <w:color w:val="3B3B34" w:themeColor="text2" w:themeShade="BF"/>
                <w:sz w:val="24"/>
                <w:szCs w:val="24"/>
                <w:lang w:val="en-US" w:eastAsia="en-US"/>
              </w:rPr>
              <w:tab/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Ресу</w:t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р</w:t>
            </w:r>
            <w:r w:rsidRPr="004609F6">
              <w:rPr>
                <w:rStyle w:val="Hyperlink"/>
                <w:color w:val="3B3B34" w:themeColor="text2" w:themeShade="BF"/>
                <w:sz w:val="24"/>
                <w:szCs w:val="24"/>
              </w:rPr>
              <w:t>си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ab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begin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instrText xml:space="preserve"> PAGEREF _Toc69928453 \h </w:instrTex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separate"/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t>3</w:t>
            </w:r>
            <w:r w:rsidRPr="004609F6">
              <w:rPr>
                <w:webHidden/>
                <w:color w:val="3B3B34" w:themeColor="text2" w:themeShade="BF"/>
                <w:sz w:val="24"/>
                <w:szCs w:val="24"/>
              </w:rPr>
              <w:fldChar w:fldCharType="end"/>
            </w:r>
          </w:hyperlink>
        </w:p>
        <w:p w14:paraId="67675CFF" w14:textId="1BB706A0" w:rsidR="00CB2CEF" w:rsidRPr="004609F6" w:rsidRDefault="00CB2CEF">
          <w:pPr>
            <w:rPr>
              <w:sz w:val="24"/>
              <w:szCs w:val="24"/>
            </w:rPr>
          </w:pPr>
          <w:r w:rsidRPr="004609F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7FE2B3" w14:textId="388FBA0D" w:rsidR="00630446" w:rsidRPr="00CB2CEF" w:rsidRDefault="00630446" w:rsidP="00B84452">
      <w:pPr>
        <w:spacing w:line="276" w:lineRule="auto"/>
        <w:rPr>
          <w:b/>
          <w:bCs/>
          <w:color w:val="E84C22" w:themeColor="accent1"/>
          <w:sz w:val="40"/>
          <w:szCs w:val="40"/>
        </w:rPr>
      </w:pPr>
    </w:p>
    <w:p w14:paraId="33DDDF12" w14:textId="4C3C0807" w:rsidR="00630446" w:rsidRPr="00902C49" w:rsidRDefault="00630446" w:rsidP="00B84452">
      <w:pPr>
        <w:spacing w:line="276" w:lineRule="auto"/>
        <w:rPr>
          <w:b/>
          <w:bCs/>
          <w:color w:val="3B3B34" w:themeColor="text2" w:themeShade="BF"/>
          <w:sz w:val="40"/>
          <w:szCs w:val="40"/>
        </w:rPr>
      </w:pPr>
      <w:r w:rsidRPr="00902C49">
        <w:rPr>
          <w:b/>
          <w:bCs/>
          <w:color w:val="3B3B34" w:themeColor="text2" w:themeShade="BF"/>
          <w:sz w:val="40"/>
          <w:szCs w:val="40"/>
        </w:rPr>
        <w:br w:type="page"/>
      </w:r>
    </w:p>
    <w:p w14:paraId="4B051670" w14:textId="77777777" w:rsidR="004609F6" w:rsidRDefault="008B6B32" w:rsidP="004609F6">
      <w:pPr>
        <w:pStyle w:val="Heading1"/>
        <w:numPr>
          <w:ilvl w:val="0"/>
          <w:numId w:val="2"/>
        </w:numPr>
      </w:pPr>
      <w:r>
        <w:rPr>
          <w:lang w:val="en-US"/>
        </w:rPr>
        <w:lastRenderedPageBreak/>
        <w:t xml:space="preserve"> </w:t>
      </w:r>
      <w:bookmarkStart w:id="0" w:name="_Toc65055425"/>
      <w:bookmarkStart w:id="1" w:name="_Toc69928440"/>
      <w:r w:rsidR="004609F6">
        <w:t>Въведение</w:t>
      </w:r>
      <w:bookmarkEnd w:id="0"/>
      <w:bookmarkEnd w:id="1"/>
    </w:p>
    <w:p w14:paraId="1D3AA64C" w14:textId="3239337A" w:rsidR="004609F6" w:rsidRPr="004609F6" w:rsidRDefault="004609F6" w:rsidP="004609F6">
      <w:pPr>
        <w:pStyle w:val="ListParagraph"/>
        <w:rPr>
          <w:color w:val="404040" w:themeColor="text1" w:themeTint="BF"/>
          <w:sz w:val="24"/>
          <w:szCs w:val="24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 xml:space="preserve">Това е документ, който съдържа план за тестване на програмата за проектната дейност. </w:t>
      </w:r>
      <w:r>
        <w:rPr>
          <w:color w:val="404040" w:themeColor="text1" w:themeTint="BF"/>
          <w:sz w:val="24"/>
          <w:szCs w:val="24"/>
        </w:rPr>
        <w:t>Нашият сайт уведомява потребителите за нещата случващи се в пожарната и за наличността на персонал 24 часа на ден. Освен това позволява на хора в нужда да изпратят заявка за избрана от тях пожарна кола и избран от тях отбор.</w:t>
      </w:r>
    </w:p>
    <w:p w14:paraId="6E0A82C1" w14:textId="77777777" w:rsidR="004609F6" w:rsidRDefault="004609F6" w:rsidP="004609F6">
      <w:pPr>
        <w:pStyle w:val="Heading1"/>
        <w:numPr>
          <w:ilvl w:val="0"/>
          <w:numId w:val="2"/>
        </w:numPr>
        <w:spacing w:before="0"/>
        <w:ind w:left="714" w:hanging="357"/>
      </w:pPr>
      <w:bookmarkStart w:id="2" w:name="_Toc65055426"/>
      <w:bookmarkStart w:id="3" w:name="_Toc69928441"/>
      <w:r>
        <w:rPr>
          <w:lang w:val="en-US"/>
        </w:rPr>
        <w:t xml:space="preserve">Entry </w:t>
      </w:r>
      <w:r>
        <w:t xml:space="preserve">и </w:t>
      </w:r>
      <w:r>
        <w:rPr>
          <w:lang w:val="en-US"/>
        </w:rPr>
        <w:t xml:space="preserve">exit </w:t>
      </w:r>
      <w:r>
        <w:t>критерий</w:t>
      </w:r>
      <w:bookmarkEnd w:id="2"/>
      <w:bookmarkEnd w:id="3"/>
    </w:p>
    <w:p w14:paraId="24471B74" w14:textId="77777777" w:rsidR="004609F6" w:rsidRDefault="004609F6" w:rsidP="004609F6">
      <w:pPr>
        <w:pStyle w:val="Heading2"/>
        <w:numPr>
          <w:ilvl w:val="1"/>
          <w:numId w:val="2"/>
        </w:numPr>
      </w:pPr>
      <w:bookmarkStart w:id="4" w:name="_Toc65055427"/>
      <w:bookmarkStart w:id="5" w:name="_Toc69928442"/>
      <w:r>
        <w:rPr>
          <w:lang w:val="en-US"/>
        </w:rPr>
        <w:t xml:space="preserve">Entry </w:t>
      </w:r>
      <w:r>
        <w:t>критерий</w:t>
      </w:r>
      <w:bookmarkEnd w:id="4"/>
      <w:bookmarkEnd w:id="5"/>
    </w:p>
    <w:p w14:paraId="56F4F600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</w:rPr>
      </w:pPr>
      <w:r w:rsidRPr="004609F6">
        <w:rPr>
          <w:color w:val="404040" w:themeColor="text1" w:themeTint="BF"/>
          <w:sz w:val="24"/>
          <w:szCs w:val="24"/>
        </w:rPr>
        <w:t>Осигурен е достъп до приложението</w:t>
      </w:r>
    </w:p>
    <w:p w14:paraId="0E8E3512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Първите тестове за програмата са сортирани</w:t>
      </w:r>
    </w:p>
    <w:p w14:paraId="0096A991" w14:textId="77777777" w:rsidR="004609F6" w:rsidRPr="00B023C7" w:rsidRDefault="004609F6" w:rsidP="004609F6">
      <w:pPr>
        <w:pStyle w:val="Heading2"/>
        <w:ind w:firstLine="714"/>
      </w:pPr>
      <w:bookmarkStart w:id="6" w:name="_Toc65055428"/>
      <w:bookmarkStart w:id="7" w:name="_Toc69928443"/>
      <w:r>
        <w:t xml:space="preserve">2.2 </w:t>
      </w:r>
      <w:r>
        <w:rPr>
          <w:lang w:val="en-US"/>
        </w:rPr>
        <w:t xml:space="preserve">Exit </w:t>
      </w:r>
      <w:r>
        <w:t>критерий</w:t>
      </w:r>
      <w:bookmarkEnd w:id="6"/>
      <w:bookmarkEnd w:id="7"/>
    </w:p>
    <w:p w14:paraId="2EF3D1BB" w14:textId="6A2FE843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</w:rPr>
        <w:t>Всички тестове</w:t>
      </w:r>
      <w:r w:rsidRPr="004609F6">
        <w:rPr>
          <w:color w:val="404040" w:themeColor="text1" w:themeTint="BF"/>
          <w:sz w:val="24"/>
          <w:szCs w:val="24"/>
          <w:lang w:val="en-US"/>
        </w:rPr>
        <w:t xml:space="preserve"> са </w:t>
      </w:r>
      <w:r>
        <w:rPr>
          <w:color w:val="404040" w:themeColor="text1" w:themeTint="BF"/>
          <w:sz w:val="24"/>
          <w:szCs w:val="24"/>
        </w:rPr>
        <w:t>успешни</w:t>
      </w:r>
    </w:p>
    <w:p w14:paraId="5AC1B34C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Няма критични грешки, които да пречат на програмата да работи</w:t>
      </w:r>
    </w:p>
    <w:p w14:paraId="54085113" w14:textId="77777777" w:rsidR="004609F6" w:rsidRDefault="004609F6" w:rsidP="004609F6">
      <w:pPr>
        <w:pStyle w:val="Heading1"/>
        <w:numPr>
          <w:ilvl w:val="0"/>
          <w:numId w:val="2"/>
        </w:numPr>
        <w:spacing w:before="0"/>
        <w:ind w:left="714" w:hanging="357"/>
      </w:pPr>
      <w:bookmarkStart w:id="8" w:name="_Toc65055429"/>
      <w:bookmarkStart w:id="9" w:name="_Toc69928444"/>
      <w:r>
        <w:t>Цели и задачи</w:t>
      </w:r>
      <w:bookmarkEnd w:id="8"/>
      <w:bookmarkEnd w:id="9"/>
    </w:p>
    <w:p w14:paraId="5E1B1B9E" w14:textId="77777777" w:rsidR="004609F6" w:rsidRPr="002069C9" w:rsidRDefault="004609F6" w:rsidP="004609F6">
      <w:pPr>
        <w:pStyle w:val="Heading2"/>
        <w:numPr>
          <w:ilvl w:val="1"/>
          <w:numId w:val="2"/>
        </w:numPr>
      </w:pPr>
      <w:bookmarkStart w:id="10" w:name="_Toc65055430"/>
      <w:bookmarkStart w:id="11" w:name="_Toc69928445"/>
      <w:r>
        <w:t>Цели</w:t>
      </w:r>
      <w:bookmarkEnd w:id="10"/>
      <w:bookmarkEnd w:id="11"/>
    </w:p>
    <w:p w14:paraId="50FF74CF" w14:textId="26D208F1" w:rsidR="004609F6" w:rsidRPr="004609F6" w:rsidRDefault="004609F6" w:rsidP="004609F6">
      <w:pPr>
        <w:ind w:left="720"/>
        <w:rPr>
          <w:color w:val="404040" w:themeColor="text1" w:themeTint="BF"/>
          <w:sz w:val="24"/>
          <w:szCs w:val="24"/>
        </w:rPr>
      </w:pPr>
      <w:r w:rsidRPr="004609F6">
        <w:rPr>
          <w:color w:val="404040" w:themeColor="text1" w:themeTint="BF"/>
          <w:sz w:val="24"/>
          <w:szCs w:val="24"/>
        </w:rPr>
        <w:t xml:space="preserve">Имахме за цел да се организираме добре като отбор и да създадем работеща програма, която да помага на хората </w:t>
      </w:r>
      <w:r>
        <w:rPr>
          <w:color w:val="404040" w:themeColor="text1" w:themeTint="BF"/>
          <w:sz w:val="24"/>
          <w:szCs w:val="24"/>
        </w:rPr>
        <w:t>по-лесно и по-бързо да се осведомяват за положението в пожарната в реално време</w:t>
      </w:r>
      <w:r w:rsidRPr="004609F6">
        <w:rPr>
          <w:color w:val="404040" w:themeColor="text1" w:themeTint="BF"/>
          <w:sz w:val="24"/>
          <w:szCs w:val="24"/>
        </w:rPr>
        <w:t xml:space="preserve">. </w:t>
      </w:r>
    </w:p>
    <w:p w14:paraId="7330FF10" w14:textId="7443AAEC" w:rsidR="004609F6" w:rsidRPr="004609F6" w:rsidRDefault="004609F6" w:rsidP="004609F6">
      <w:pPr>
        <w:ind w:left="720"/>
        <w:rPr>
          <w:color w:val="404040" w:themeColor="text1" w:themeTint="BF"/>
          <w:sz w:val="24"/>
          <w:szCs w:val="24"/>
        </w:rPr>
      </w:pPr>
      <w:r w:rsidRPr="004609F6">
        <w:rPr>
          <w:color w:val="404040" w:themeColor="text1" w:themeTint="BF"/>
          <w:sz w:val="24"/>
          <w:szCs w:val="24"/>
        </w:rPr>
        <w:t xml:space="preserve">Като </w:t>
      </w:r>
      <w:r>
        <w:rPr>
          <w:color w:val="404040" w:themeColor="text1" w:themeTint="BF"/>
          <w:sz w:val="24"/>
          <w:szCs w:val="24"/>
        </w:rPr>
        <w:t>бъдещи</w:t>
      </w:r>
      <w:r w:rsidRPr="004609F6">
        <w:rPr>
          <w:color w:val="404040" w:themeColor="text1" w:themeTint="BF"/>
          <w:sz w:val="24"/>
          <w:szCs w:val="24"/>
        </w:rPr>
        <w:t xml:space="preserve"> цели сме си поставили да </w:t>
      </w:r>
      <w:r>
        <w:rPr>
          <w:color w:val="404040" w:themeColor="text1" w:themeTint="BF"/>
          <w:sz w:val="24"/>
          <w:szCs w:val="24"/>
        </w:rPr>
        <w:t>подобрим дизайна на сайта и сигурността на формите в него. Освен това бихме искали да добавим повече анимации и да подобрим бързината на връзката ни с потребителите</w:t>
      </w:r>
      <w:r w:rsidRPr="004609F6">
        <w:rPr>
          <w:color w:val="404040" w:themeColor="text1" w:themeTint="BF"/>
          <w:sz w:val="24"/>
          <w:szCs w:val="24"/>
        </w:rPr>
        <w:t>.</w:t>
      </w:r>
    </w:p>
    <w:p w14:paraId="39B60F29" w14:textId="77777777" w:rsidR="004609F6" w:rsidRDefault="004609F6" w:rsidP="004609F6">
      <w:pPr>
        <w:pStyle w:val="Heading2"/>
        <w:numPr>
          <w:ilvl w:val="1"/>
          <w:numId w:val="2"/>
        </w:numPr>
      </w:pPr>
      <w:bookmarkStart w:id="12" w:name="_Toc65055431"/>
      <w:bookmarkStart w:id="13" w:name="_Toc69928446"/>
      <w:r>
        <w:t>Задачи</w:t>
      </w:r>
      <w:bookmarkEnd w:id="12"/>
      <w:bookmarkEnd w:id="13"/>
    </w:p>
    <w:p w14:paraId="18706599" w14:textId="77777777" w:rsidR="004609F6" w:rsidRPr="004609F6" w:rsidRDefault="004609F6" w:rsidP="004609F6">
      <w:pPr>
        <w:ind w:left="720"/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Задачите, които трябва да бъдат успешни, за да е гарантирано доброто състояние на програмата ни са:</w:t>
      </w:r>
    </w:p>
    <w:p w14:paraId="2AF65FEC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Да се тестват най-важните елементи</w:t>
      </w:r>
    </w:p>
    <w:p w14:paraId="48CAA332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Да се създадат многобройни тест случаи</w:t>
      </w:r>
    </w:p>
    <w:p w14:paraId="20E3936D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Извършване на ръчно тестване</w:t>
      </w:r>
    </w:p>
    <w:p w14:paraId="3B8FD833" w14:textId="20261DDD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 xml:space="preserve">Да се приготвят </w:t>
      </w:r>
      <w:r>
        <w:rPr>
          <w:color w:val="404040" w:themeColor="text1" w:themeTint="BF"/>
          <w:sz w:val="24"/>
          <w:szCs w:val="24"/>
        </w:rPr>
        <w:t>тест и бъг доклади</w:t>
      </w:r>
    </w:p>
    <w:p w14:paraId="1865E5BC" w14:textId="77777777" w:rsidR="004609F6" w:rsidRPr="000B1366" w:rsidRDefault="004609F6" w:rsidP="004609F6"/>
    <w:p w14:paraId="182B2289" w14:textId="77777777" w:rsidR="004609F6" w:rsidRPr="005905C7" w:rsidRDefault="004609F6" w:rsidP="004609F6"/>
    <w:p w14:paraId="49D88EF3" w14:textId="77777777" w:rsidR="004609F6" w:rsidRPr="00FC6E59" w:rsidRDefault="004609F6" w:rsidP="004609F6">
      <w:pPr>
        <w:pStyle w:val="Heading1"/>
        <w:numPr>
          <w:ilvl w:val="0"/>
          <w:numId w:val="2"/>
        </w:numPr>
        <w:spacing w:before="0"/>
      </w:pPr>
      <w:bookmarkStart w:id="14" w:name="_Toc65055432"/>
      <w:bookmarkStart w:id="15" w:name="_Toc69928447"/>
      <w:r>
        <w:lastRenderedPageBreak/>
        <w:t>Обхват</w:t>
      </w:r>
      <w:bookmarkEnd w:id="14"/>
      <w:bookmarkEnd w:id="15"/>
    </w:p>
    <w:p w14:paraId="13F0EE6D" w14:textId="77777777" w:rsidR="004609F6" w:rsidRDefault="004609F6" w:rsidP="004609F6">
      <w:pPr>
        <w:pStyle w:val="Heading2"/>
        <w:numPr>
          <w:ilvl w:val="1"/>
          <w:numId w:val="2"/>
        </w:numPr>
      </w:pPr>
      <w:bookmarkStart w:id="16" w:name="_Toc65055433"/>
      <w:bookmarkStart w:id="17" w:name="_Toc69928448"/>
      <w:r>
        <w:t>Ръчно тестване</w:t>
      </w:r>
      <w:bookmarkEnd w:id="16"/>
      <w:bookmarkEnd w:id="17"/>
    </w:p>
    <w:p w14:paraId="1CF77F87" w14:textId="711F1F60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>
        <w:rPr>
          <w:color w:val="404040" w:themeColor="text1" w:themeTint="BF"/>
          <w:sz w:val="24"/>
          <w:szCs w:val="24"/>
          <w:lang w:val="en-US"/>
        </w:rPr>
        <w:t xml:space="preserve">Interface </w:t>
      </w:r>
      <w:r>
        <w:rPr>
          <w:color w:val="404040" w:themeColor="text1" w:themeTint="BF"/>
          <w:sz w:val="24"/>
          <w:szCs w:val="24"/>
        </w:rPr>
        <w:t>на сайта</w:t>
      </w:r>
    </w:p>
    <w:p w14:paraId="5DE40CCC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Опции на менюто</w:t>
      </w:r>
    </w:p>
    <w:p w14:paraId="10CBD524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Въвеждане на данни</w:t>
      </w:r>
    </w:p>
    <w:p w14:paraId="76BC702F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Проверка дали потребителските данни могат да бъдат въведени</w:t>
      </w:r>
    </w:p>
    <w:p w14:paraId="229C41E7" w14:textId="3F60E079" w:rsidR="004609F6" w:rsidRDefault="004609F6" w:rsidP="004609F6">
      <w:pPr>
        <w:pStyle w:val="Heading1"/>
        <w:numPr>
          <w:ilvl w:val="0"/>
          <w:numId w:val="2"/>
        </w:numPr>
        <w:spacing w:before="0"/>
      </w:pPr>
      <w:bookmarkStart w:id="18" w:name="_Toc69928449"/>
      <w:r>
        <w:t>подход</w:t>
      </w:r>
      <w:bookmarkEnd w:id="18"/>
    </w:p>
    <w:p w14:paraId="5F98EE64" w14:textId="77777777" w:rsidR="004609F6" w:rsidRDefault="004609F6" w:rsidP="004609F6">
      <w:pPr>
        <w:pStyle w:val="Heading2"/>
        <w:numPr>
          <w:ilvl w:val="1"/>
          <w:numId w:val="2"/>
        </w:numPr>
      </w:pPr>
      <w:bookmarkStart w:id="19" w:name="_Toc69928450"/>
      <w:r>
        <w:t>Техниките, които използвахме за тестването</w:t>
      </w:r>
      <w:bookmarkEnd w:id="19"/>
    </w:p>
    <w:p w14:paraId="08FE6A5E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Тестване на използваемост</w:t>
      </w:r>
    </w:p>
    <w:p w14:paraId="23434B2D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Функционално тестване</w:t>
      </w:r>
    </w:p>
    <w:p w14:paraId="67A7CB92" w14:textId="3C37C165" w:rsidR="004609F6" w:rsidRDefault="004609F6" w:rsidP="004609F6">
      <w:pPr>
        <w:pStyle w:val="Heading1"/>
        <w:numPr>
          <w:ilvl w:val="0"/>
          <w:numId w:val="2"/>
        </w:numPr>
        <w:spacing w:before="0"/>
      </w:pPr>
      <w:bookmarkStart w:id="20" w:name="_Toc69928451"/>
      <w:r>
        <w:t>процес на тестване</w:t>
      </w:r>
      <w:bookmarkEnd w:id="20"/>
    </w:p>
    <w:p w14:paraId="2B399228" w14:textId="77777777" w:rsidR="004609F6" w:rsidRDefault="004609F6" w:rsidP="004609F6">
      <w:pPr>
        <w:pStyle w:val="Heading2"/>
        <w:numPr>
          <w:ilvl w:val="1"/>
          <w:numId w:val="2"/>
        </w:numPr>
      </w:pPr>
      <w:bookmarkStart w:id="21" w:name="_Toc69928452"/>
      <w:r>
        <w:t>Резултати от тестовете</w:t>
      </w:r>
      <w:bookmarkEnd w:id="21"/>
    </w:p>
    <w:p w14:paraId="5AA8D482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Excel таблица с Test Suites и различни test case-ове</w:t>
      </w:r>
    </w:p>
    <w:p w14:paraId="19ED601D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Тест план</w:t>
      </w:r>
    </w:p>
    <w:p w14:paraId="428CE6B1" w14:textId="77777777" w:rsidR="004609F6" w:rsidRPr="002E2657" w:rsidRDefault="004609F6" w:rsidP="004609F6">
      <w:pPr>
        <w:pStyle w:val="Heading2"/>
        <w:numPr>
          <w:ilvl w:val="1"/>
          <w:numId w:val="2"/>
        </w:numPr>
        <w:rPr>
          <w:lang w:val="en-US"/>
        </w:rPr>
      </w:pPr>
      <w:bookmarkStart w:id="22" w:name="_Toc69928453"/>
      <w:r>
        <w:t>Ресурси</w:t>
      </w:r>
      <w:bookmarkEnd w:id="22"/>
    </w:p>
    <w:p w14:paraId="327AE9F2" w14:textId="77777777" w:rsidR="004609F6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Excel за управление на тестовете</w:t>
      </w:r>
    </w:p>
    <w:p w14:paraId="266FFBBB" w14:textId="6D08AB6C" w:rsidR="008B6B32" w:rsidRPr="004609F6" w:rsidRDefault="004609F6" w:rsidP="004609F6">
      <w:pPr>
        <w:pStyle w:val="ListParagraph"/>
        <w:numPr>
          <w:ilvl w:val="0"/>
          <w:numId w:val="38"/>
        </w:numPr>
        <w:rPr>
          <w:color w:val="404040" w:themeColor="text1" w:themeTint="BF"/>
          <w:sz w:val="24"/>
          <w:szCs w:val="24"/>
          <w:lang w:val="en-US"/>
        </w:rPr>
      </w:pPr>
      <w:r w:rsidRPr="004609F6">
        <w:rPr>
          <w:color w:val="404040" w:themeColor="text1" w:themeTint="BF"/>
          <w:sz w:val="24"/>
          <w:szCs w:val="24"/>
          <w:lang w:val="en-US"/>
        </w:rPr>
        <w:t>GitHub за докладването на проблеми</w:t>
      </w:r>
    </w:p>
    <w:sectPr w:rsidR="008B6B32" w:rsidRPr="004609F6" w:rsidSect="00CB2CEF">
      <w:footerReference w:type="default" r:id="rId15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A4A6" w14:textId="77777777" w:rsidR="002A163B" w:rsidRDefault="002A163B">
      <w:pPr>
        <w:spacing w:after="0" w:line="240" w:lineRule="auto"/>
      </w:pPr>
      <w:r>
        <w:separator/>
      </w:r>
    </w:p>
  </w:endnote>
  <w:endnote w:type="continuationSeparator" w:id="0">
    <w:p w14:paraId="3E08477A" w14:textId="77777777" w:rsidR="002A163B" w:rsidRDefault="002A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XYcK4Q4CAADS&#10;AwAADgAAAAAAAAAAAAAAAAAuAgAAZHJzL2Uyb0RvYy54bWxQSwECLQAUAAYACAAAACEAUQw+btsA&#10;AAAFAQAADwAAAAAAAAAAAAAAAABoBAAAZHJzL2Rvd25yZXYueG1sUEsFBgAAAAAEAAQA8wAAAHAF&#10;AAAAAA=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D39F3" w14:textId="77777777" w:rsidR="002A163B" w:rsidRDefault="002A163B">
      <w:pPr>
        <w:spacing w:after="0" w:line="240" w:lineRule="auto"/>
      </w:pPr>
      <w:r>
        <w:separator/>
      </w:r>
    </w:p>
  </w:footnote>
  <w:footnote w:type="continuationSeparator" w:id="0">
    <w:p w14:paraId="25CA3149" w14:textId="77777777" w:rsidR="002A163B" w:rsidRDefault="002A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73BA"/>
    <w:multiLevelType w:val="hybridMultilevel"/>
    <w:tmpl w:val="E2346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F7487"/>
    <w:multiLevelType w:val="hybridMultilevel"/>
    <w:tmpl w:val="5810C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FC4E33"/>
    <w:multiLevelType w:val="hybridMultilevel"/>
    <w:tmpl w:val="F4B0C054"/>
    <w:lvl w:ilvl="0" w:tplc="04020005">
      <w:start w:val="1"/>
      <w:numFmt w:val="bullet"/>
      <w:pStyle w:val="TOC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6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2DFF4ED3"/>
    <w:multiLevelType w:val="hybridMultilevel"/>
    <w:tmpl w:val="4A46D9E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96011"/>
    <w:multiLevelType w:val="hybridMultilevel"/>
    <w:tmpl w:val="C096C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5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4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16" w:hanging="1800"/>
      </w:pPr>
      <w:rPr>
        <w:rFonts w:hint="default"/>
      </w:rPr>
    </w:lvl>
  </w:abstractNum>
  <w:abstractNum w:abstractNumId="27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3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5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7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0"/>
  </w:num>
  <w:num w:numId="4">
    <w:abstractNumId w:val="19"/>
  </w:num>
  <w:num w:numId="5">
    <w:abstractNumId w:val="24"/>
  </w:num>
  <w:num w:numId="6">
    <w:abstractNumId w:val="36"/>
  </w:num>
  <w:num w:numId="7">
    <w:abstractNumId w:val="35"/>
  </w:num>
  <w:num w:numId="8">
    <w:abstractNumId w:val="4"/>
  </w:num>
  <w:num w:numId="9">
    <w:abstractNumId w:val="15"/>
  </w:num>
  <w:num w:numId="10">
    <w:abstractNumId w:val="13"/>
  </w:num>
  <w:num w:numId="11">
    <w:abstractNumId w:val="31"/>
  </w:num>
  <w:num w:numId="12">
    <w:abstractNumId w:val="5"/>
  </w:num>
  <w:num w:numId="13">
    <w:abstractNumId w:val="18"/>
  </w:num>
  <w:num w:numId="14">
    <w:abstractNumId w:val="6"/>
  </w:num>
  <w:num w:numId="15">
    <w:abstractNumId w:val="9"/>
  </w:num>
  <w:num w:numId="16">
    <w:abstractNumId w:val="11"/>
  </w:num>
  <w:num w:numId="17">
    <w:abstractNumId w:val="33"/>
  </w:num>
  <w:num w:numId="18">
    <w:abstractNumId w:val="34"/>
  </w:num>
  <w:num w:numId="19">
    <w:abstractNumId w:val="16"/>
  </w:num>
  <w:num w:numId="20">
    <w:abstractNumId w:val="14"/>
  </w:num>
  <w:num w:numId="21">
    <w:abstractNumId w:val="32"/>
  </w:num>
  <w:num w:numId="22">
    <w:abstractNumId w:val="3"/>
  </w:num>
  <w:num w:numId="23">
    <w:abstractNumId w:val="7"/>
  </w:num>
  <w:num w:numId="24">
    <w:abstractNumId w:val="1"/>
  </w:num>
  <w:num w:numId="25">
    <w:abstractNumId w:val="25"/>
  </w:num>
  <w:num w:numId="26">
    <w:abstractNumId w:val="23"/>
  </w:num>
  <w:num w:numId="27">
    <w:abstractNumId w:val="37"/>
  </w:num>
  <w:num w:numId="28">
    <w:abstractNumId w:val="27"/>
  </w:num>
  <w:num w:numId="29">
    <w:abstractNumId w:val="21"/>
  </w:num>
  <w:num w:numId="30">
    <w:abstractNumId w:val="8"/>
  </w:num>
  <w:num w:numId="31">
    <w:abstractNumId w:val="17"/>
  </w:num>
  <w:num w:numId="32">
    <w:abstractNumId w:val="28"/>
  </w:num>
  <w:num w:numId="33">
    <w:abstractNumId w:val="29"/>
  </w:num>
  <w:num w:numId="34">
    <w:abstractNumId w:val="22"/>
  </w:num>
  <w:num w:numId="35">
    <w:abstractNumId w:val="30"/>
  </w:num>
  <w:num w:numId="36">
    <w:abstractNumId w:val="20"/>
  </w:num>
  <w:num w:numId="37">
    <w:abstractNumId w:val="1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6F"/>
    <w:rsid w:val="00017CC8"/>
    <w:rsid w:val="0007327F"/>
    <w:rsid w:val="00090997"/>
    <w:rsid w:val="000B1366"/>
    <w:rsid w:val="000F4EF2"/>
    <w:rsid w:val="001C0287"/>
    <w:rsid w:val="001C3EB5"/>
    <w:rsid w:val="002069C9"/>
    <w:rsid w:val="002136A5"/>
    <w:rsid w:val="0023389A"/>
    <w:rsid w:val="00293FE2"/>
    <w:rsid w:val="002A163B"/>
    <w:rsid w:val="002C42FE"/>
    <w:rsid w:val="002C4D76"/>
    <w:rsid w:val="002D0843"/>
    <w:rsid w:val="002E2657"/>
    <w:rsid w:val="0033381F"/>
    <w:rsid w:val="003F60B6"/>
    <w:rsid w:val="0040715A"/>
    <w:rsid w:val="00423BA8"/>
    <w:rsid w:val="004609F6"/>
    <w:rsid w:val="004716C0"/>
    <w:rsid w:val="004B259E"/>
    <w:rsid w:val="004E3936"/>
    <w:rsid w:val="005378A4"/>
    <w:rsid w:val="00544AB1"/>
    <w:rsid w:val="00575AAE"/>
    <w:rsid w:val="005905C7"/>
    <w:rsid w:val="0061558A"/>
    <w:rsid w:val="00630446"/>
    <w:rsid w:val="00645C3D"/>
    <w:rsid w:val="0066066F"/>
    <w:rsid w:val="006A355A"/>
    <w:rsid w:val="006A640E"/>
    <w:rsid w:val="0072218A"/>
    <w:rsid w:val="00726B74"/>
    <w:rsid w:val="007A40DB"/>
    <w:rsid w:val="007E6627"/>
    <w:rsid w:val="0082362A"/>
    <w:rsid w:val="00830259"/>
    <w:rsid w:val="008B6B32"/>
    <w:rsid w:val="00902C49"/>
    <w:rsid w:val="00A26D68"/>
    <w:rsid w:val="00A66C76"/>
    <w:rsid w:val="00B023C7"/>
    <w:rsid w:val="00B80A36"/>
    <w:rsid w:val="00B80A51"/>
    <w:rsid w:val="00B84452"/>
    <w:rsid w:val="00B97F38"/>
    <w:rsid w:val="00C96E5B"/>
    <w:rsid w:val="00CB2CEF"/>
    <w:rsid w:val="00D12E6C"/>
    <w:rsid w:val="00D15180"/>
    <w:rsid w:val="00EB7CD1"/>
    <w:rsid w:val="00FC1419"/>
    <w:rsid w:val="00FC6E59"/>
    <w:rsid w:val="00FE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84C22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84C22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05046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09F6"/>
    <w:pPr>
      <w:tabs>
        <w:tab w:val="left" w:pos="1160"/>
        <w:tab w:val="right" w:leader="dot" w:pos="10070"/>
      </w:tabs>
      <w:spacing w:after="100"/>
      <w:ind w:left="220"/>
    </w:pPr>
    <w:rPr>
      <w:rFonts w:asciiTheme="majorHAnsi" w:hAnsiTheme="majorHAns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B29363-04F9-4A8D-823D-73A1EDBB72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Съществени).dotx</Template>
  <TotalTime>32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Vanina Teneva</dc:creator>
  <cp:lastModifiedBy>mariailcheva143@gmail.com</cp:lastModifiedBy>
  <cp:revision>5</cp:revision>
  <dcterms:created xsi:type="dcterms:W3CDTF">2021-04-17T08:45:00Z</dcterms:created>
  <dcterms:modified xsi:type="dcterms:W3CDTF">2021-04-21T17:15:00Z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